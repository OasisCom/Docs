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E954D3" w14:textId="1021B80C" w:rsidR="00F42B44" w:rsidRPr="00231FE2" w:rsidRDefault="00190882" w:rsidP="00190882">
      <w:pPr>
        <w:jc w:val="center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inline distT="0" distB="0" distL="0" distR="0" wp14:anchorId="32DC5AD9" wp14:editId="2B17DA6F">
            <wp:extent cx="4591050" cy="231426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ÁFICOS POS OASISCOM-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099" cy="23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B14" w:rsidRPr="00231FE2">
        <w:rPr>
          <w:rFonts w:ascii="Century Gothic" w:hAnsi="Century Gothic"/>
          <w:noProof/>
        </w:rPr>
        <w:drawing>
          <wp:anchor distT="0" distB="0" distL="114300" distR="114300" simplePos="0" relativeHeight="251697152" behindDoc="1" locked="0" layoutInCell="1" allowOverlap="1" wp14:anchorId="23313473" wp14:editId="31B5D5E0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794000" cy="100836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nual de identidad diagramaciòn-2017-2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000" cy="100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81DE8" w14:textId="541154AD" w:rsidR="00F42B44" w:rsidRPr="00231FE2" w:rsidRDefault="00B13B14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</w:rPr>
        <w:tab/>
      </w:r>
    </w:p>
    <w:p w14:paraId="0A5045D8" w14:textId="70F46969" w:rsidR="00F42B44" w:rsidRPr="00231FE2" w:rsidRDefault="00F42B44" w:rsidP="00F5060F">
      <w:pPr>
        <w:rPr>
          <w:rFonts w:ascii="Century Gothic" w:hAnsi="Century Gothic"/>
        </w:rPr>
      </w:pPr>
    </w:p>
    <w:p w14:paraId="44942CE9" w14:textId="37EA649D" w:rsidR="00F42B44" w:rsidRPr="00231FE2" w:rsidRDefault="00190882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DAD1C3" wp14:editId="1893F066">
                <wp:simplePos x="0" y="0"/>
                <wp:positionH relativeFrom="margin">
                  <wp:posOffset>461645</wp:posOffset>
                </wp:positionH>
                <wp:positionV relativeFrom="paragraph">
                  <wp:posOffset>158115</wp:posOffset>
                </wp:positionV>
                <wp:extent cx="5688000" cy="1404620"/>
                <wp:effectExtent l="0" t="0" r="0" b="0"/>
                <wp:wrapSquare wrapText="bothSides"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86C4D" w14:textId="77777777" w:rsidR="0057274F" w:rsidRPr="00190882" w:rsidRDefault="0057274F" w:rsidP="008606E1">
                            <w:pPr>
                              <w:jc w:val="center"/>
                              <w:rPr>
                                <w:rFonts w:ascii="Arial Narrow" w:hAnsi="Arial Narrow"/>
                                <w:b/>
                                <w:color w:val="1C4F85"/>
                                <w:sz w:val="56"/>
                                <w:szCs w:val="56"/>
                              </w:rPr>
                            </w:pPr>
                            <w:r w:rsidRPr="00190882">
                              <w:rPr>
                                <w:rFonts w:ascii="Arial Narrow" w:hAnsi="Arial Narrow"/>
                                <w:b/>
                                <w:color w:val="1C4F85"/>
                                <w:sz w:val="56"/>
                                <w:szCs w:val="56"/>
                              </w:rPr>
                              <w:t>PROPUESTA COMERCIAL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7DAD1C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6.35pt;margin-top:12.45pt;width:447.8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" filled="f" stroked="f">
                <v:textbox style="mso-fit-shape-to-text:t">
                  <w:txbxContent>
                    <w:p w14:paraId="59E86C4D" w14:textId="77777777" w:rsidR="0057274F" w:rsidRPr="00190882" w:rsidRDefault="0057274F" w:rsidP="008606E1">
                      <w:pPr>
                        <w:jc w:val="center"/>
                        <w:rPr>
                          <w:rFonts w:ascii="Arial Narrow" w:hAnsi="Arial Narrow"/>
                          <w:b/>
                          <w:color w:val="1C4F85"/>
                          <w:sz w:val="56"/>
                          <w:szCs w:val="56"/>
                        </w:rPr>
                      </w:pPr>
                      <w:r w:rsidRPr="00190882">
                        <w:rPr>
                          <w:rFonts w:ascii="Arial Narrow" w:hAnsi="Arial Narrow"/>
                          <w:b/>
                          <w:color w:val="1C4F85"/>
                          <w:sz w:val="56"/>
                          <w:szCs w:val="56"/>
                        </w:rPr>
                        <w:t>PROPUESTA COMERCIAL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38BBE64" w14:textId="32EB587D" w:rsidR="00F42B44" w:rsidRPr="00231FE2" w:rsidRDefault="00F42B44" w:rsidP="00F5060F">
      <w:pPr>
        <w:rPr>
          <w:rFonts w:ascii="Century Gothic" w:hAnsi="Century Gothic"/>
        </w:rPr>
      </w:pPr>
    </w:p>
    <w:p w14:paraId="2313AA58" w14:textId="38710EBF" w:rsidR="00F42B44" w:rsidRPr="00231FE2" w:rsidRDefault="00F42B44" w:rsidP="00F5060F">
      <w:pPr>
        <w:rPr>
          <w:rFonts w:ascii="Century Gothic" w:hAnsi="Century Gothic"/>
        </w:rPr>
      </w:pPr>
    </w:p>
    <w:p w14:paraId="447AA54B" w14:textId="7CCC9009" w:rsidR="00F42B44" w:rsidRPr="00231FE2" w:rsidRDefault="00F42B44" w:rsidP="00F5060F">
      <w:pPr>
        <w:rPr>
          <w:rFonts w:ascii="Century Gothic" w:hAnsi="Century Gothic"/>
        </w:rPr>
      </w:pPr>
    </w:p>
    <w:p w14:paraId="30241859" w14:textId="2CDAA240" w:rsidR="00F42B44" w:rsidRPr="00231FE2" w:rsidRDefault="00F42B44" w:rsidP="00F5060F">
      <w:pPr>
        <w:rPr>
          <w:rFonts w:ascii="Century Gothic" w:hAnsi="Century Gothic"/>
        </w:rPr>
      </w:pPr>
    </w:p>
    <w:p w14:paraId="73C6C999" w14:textId="77777777" w:rsidR="00F42B44" w:rsidRPr="00231FE2" w:rsidRDefault="00F42B44" w:rsidP="00F5060F">
      <w:pPr>
        <w:rPr>
          <w:rFonts w:ascii="Century Gothic" w:hAnsi="Century Gothic"/>
        </w:rPr>
      </w:pPr>
    </w:p>
    <w:p w14:paraId="2C30E66C" w14:textId="10B2FD3C" w:rsidR="00F42B44" w:rsidRPr="00231FE2" w:rsidRDefault="00F42B44" w:rsidP="00F5060F">
      <w:pPr>
        <w:rPr>
          <w:rFonts w:ascii="Century Gothic" w:hAnsi="Century Gothic"/>
        </w:rPr>
      </w:pPr>
    </w:p>
    <w:p w14:paraId="6B04902D" w14:textId="6C992937" w:rsidR="00F42B44" w:rsidRPr="00231FE2" w:rsidRDefault="00190882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  <w:noProof/>
        </w:rPr>
        <w:drawing>
          <wp:anchor distT="0" distB="0" distL="114300" distR="114300" simplePos="0" relativeHeight="251704320" behindDoc="1" locked="0" layoutInCell="1" allowOverlap="1" wp14:anchorId="79C71AF7" wp14:editId="55BE0ED8">
            <wp:simplePos x="0" y="0"/>
            <wp:positionH relativeFrom="column">
              <wp:posOffset>1508760</wp:posOffset>
            </wp:positionH>
            <wp:positionV relativeFrom="paragraph">
              <wp:posOffset>66675</wp:posOffset>
            </wp:positionV>
            <wp:extent cx="3412490" cy="819227"/>
            <wp:effectExtent l="0" t="0" r="0" b="0"/>
            <wp:wrapNone/>
            <wp:docPr id="12" name="Imagen 12" descr="C:\Users\Oasis-it\AppData\Local\Microsoft\Windows\INetCache\Content.Word\OasisCom_CloudSolu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asis-it\AppData\Local\Microsoft\Windows\INetCache\Content.Word\OasisCom_CloudSolution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90" cy="81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C1179" w14:textId="26D8841F" w:rsidR="00F42B44" w:rsidRPr="00231FE2" w:rsidRDefault="00F42B44" w:rsidP="00F5060F">
      <w:pPr>
        <w:rPr>
          <w:rFonts w:ascii="Century Gothic" w:hAnsi="Century Gothic"/>
        </w:rPr>
      </w:pPr>
    </w:p>
    <w:p w14:paraId="34D72400" w14:textId="08BA1215" w:rsidR="00F42B44" w:rsidRPr="00231FE2" w:rsidRDefault="00F42B44" w:rsidP="00F5060F">
      <w:pPr>
        <w:rPr>
          <w:rFonts w:ascii="Century Gothic" w:hAnsi="Century Gothic"/>
        </w:rPr>
      </w:pPr>
    </w:p>
    <w:p w14:paraId="3C8CF40F" w14:textId="13101F9B" w:rsidR="00F42B44" w:rsidRPr="00231FE2" w:rsidRDefault="00F42B44" w:rsidP="00F5060F">
      <w:pPr>
        <w:rPr>
          <w:rFonts w:ascii="Century Gothic" w:hAnsi="Century Gothic"/>
        </w:rPr>
      </w:pPr>
    </w:p>
    <w:p w14:paraId="067BB80C" w14:textId="77777777" w:rsidR="00F42B44" w:rsidRPr="00231FE2" w:rsidRDefault="00F42B44" w:rsidP="00F5060F">
      <w:pPr>
        <w:rPr>
          <w:rFonts w:ascii="Century Gothic" w:hAnsi="Century Gothic"/>
        </w:rPr>
      </w:pPr>
    </w:p>
    <w:p w14:paraId="53505A9B" w14:textId="77777777" w:rsidR="00F42B44" w:rsidRPr="00231FE2" w:rsidRDefault="00F42B44" w:rsidP="00F5060F">
      <w:pPr>
        <w:rPr>
          <w:rFonts w:ascii="Century Gothic" w:hAnsi="Century Gothic"/>
        </w:rPr>
      </w:pPr>
    </w:p>
    <w:p w14:paraId="4CB0D9A1" w14:textId="77777777" w:rsidR="00F42B44" w:rsidRPr="00231FE2" w:rsidRDefault="00F42B44" w:rsidP="00F5060F">
      <w:pPr>
        <w:rPr>
          <w:rFonts w:ascii="Century Gothic" w:hAnsi="Century Gothic"/>
        </w:rPr>
      </w:pPr>
    </w:p>
    <w:p w14:paraId="3799CFDA" w14:textId="77777777" w:rsidR="00F42B44" w:rsidRPr="00231FE2" w:rsidRDefault="00F42B44" w:rsidP="00F5060F">
      <w:pPr>
        <w:rPr>
          <w:rFonts w:ascii="Century Gothic" w:hAnsi="Century Gothic"/>
        </w:rPr>
      </w:pPr>
    </w:p>
    <w:p w14:paraId="22C7BA49" w14:textId="77777777" w:rsidR="00F42B44" w:rsidRPr="00231FE2" w:rsidRDefault="00F42B44" w:rsidP="00F5060F">
      <w:pPr>
        <w:rPr>
          <w:rFonts w:ascii="Century Gothic" w:hAnsi="Century Gothic"/>
        </w:rPr>
      </w:pPr>
    </w:p>
    <w:p w14:paraId="63423F0F" w14:textId="77777777" w:rsidR="00F42B44" w:rsidRPr="00231FE2" w:rsidRDefault="00F42B44" w:rsidP="00F5060F">
      <w:pPr>
        <w:rPr>
          <w:rFonts w:ascii="Century Gothic" w:hAnsi="Century Gothic"/>
        </w:rPr>
      </w:pPr>
    </w:p>
    <w:p w14:paraId="0A3741DD" w14:textId="1FFD7006" w:rsidR="00F42B44" w:rsidRPr="00231FE2" w:rsidRDefault="00C12B5A" w:rsidP="00F5060F">
      <w:pPr>
        <w:rPr>
          <w:rFonts w:ascii="Century Gothic" w:hAnsi="Century Gothic"/>
        </w:rPr>
        <w:sectPr w:rsidR="00F42B44" w:rsidRPr="00231FE2" w:rsidSect="00A70B36">
          <w:headerReference w:type="default" r:id="rId15"/>
          <w:footerReference w:type="default" r:id="rId16"/>
          <w:headerReference w:type="first" r:id="rId17"/>
          <w:footerReference w:type="first" r:id="rId18"/>
          <w:pgSz w:w="12240" w:h="15840" w:code="1"/>
          <w:pgMar w:top="1134" w:right="1134" w:bottom="1134" w:left="1134" w:header="709" w:footer="709" w:gutter="0"/>
          <w:pgNumType w:start="4"/>
          <w:cols w:space="708"/>
          <w:docGrid w:linePitch="360"/>
        </w:sectPr>
      </w:pPr>
      <w:r w:rsidRPr="00231FE2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FD6A0E" wp14:editId="22DA7EBE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3181350" cy="719667"/>
                <wp:effectExtent l="0" t="0" r="0" b="444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719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C41443" w14:textId="77777777" w:rsidR="0057274F" w:rsidRPr="00C12B5A" w:rsidRDefault="0057274F" w:rsidP="00C03EF0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Presentada</w:t>
                            </w:r>
                            <w:r w:rsidRPr="00C12B5A">
                              <w:rPr>
                                <w:sz w:val="24"/>
                              </w:rPr>
                              <w:t xml:space="preserve"> a:</w:t>
                            </w:r>
                          </w:p>
                          <w:sdt>
                            <w:sdtPr>
                              <w:rPr>
                                <w:b/>
                                <w:sz w:val="36"/>
                              </w:rPr>
                              <w:id w:val="1739214633"/>
                              <w:placeholder>
                                <w:docPart w:val="DefaultPlaceholder_-1854013440"/>
                              </w:placeholder>
                            </w:sdtPr>
                            <w:sdtEndPr/>
                            <w:sdtContent>
                              <w:p w14:paraId="754A3A02" w14:textId="6E50F43E" w:rsidR="0057274F" w:rsidRPr="00EB554E" w:rsidRDefault="008933DA" w:rsidP="00C03EF0">
                                <w:pPr>
                                  <w:jc w:val="center"/>
                                </w:pPr>
                                <w:r>
                                  <w:rPr>
                                    <w:b/>
                                    <w:sz w:val="36"/>
                                  </w:rPr>
                                  <w:t>cliente</w:t>
                                </w:r>
                              </w:p>
                            </w:sdtContent>
                          </w:sdt>
                          <w:p w14:paraId="3BA05F9B" w14:textId="77777777" w:rsidR="0057274F" w:rsidRPr="00EB554E" w:rsidRDefault="0057274F" w:rsidP="00C03EF0">
                            <w:pPr>
                              <w:jc w:val="center"/>
                            </w:pPr>
                          </w:p>
                          <w:p w14:paraId="128080F9" w14:textId="77777777" w:rsidR="0057274F" w:rsidRPr="00EB554E" w:rsidRDefault="0057274F" w:rsidP="00C03EF0">
                            <w:pPr>
                              <w:jc w:val="center"/>
                            </w:pPr>
                          </w:p>
                          <w:p w14:paraId="66E084C1" w14:textId="77777777" w:rsidR="0057274F" w:rsidRPr="00EB554E" w:rsidRDefault="0057274F" w:rsidP="00C03E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6A0E" id="Cuadro de texto 3" o:spid="_x0000_s1027" type="#_x0000_t202" style="position:absolute;left:0;text-align:left;margin-left:0;margin-top:.8pt;width:250.5pt;height:56.6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" filled="f" stroked="f" strokeweight=".5pt">
                <v:textbox>
                  <w:txbxContent>
                    <w:p w14:paraId="58C41443" w14:textId="77777777" w:rsidR="0057274F" w:rsidRPr="00C12B5A" w:rsidRDefault="0057274F" w:rsidP="00C03EF0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Presentada</w:t>
                      </w:r>
                      <w:r w:rsidRPr="00C12B5A">
                        <w:rPr>
                          <w:sz w:val="24"/>
                        </w:rPr>
                        <w:t xml:space="preserve"> a:</w:t>
                      </w:r>
                    </w:p>
                    <w:sdt>
                      <w:sdtPr>
                        <w:rPr>
                          <w:b/>
                          <w:sz w:val="36"/>
                        </w:rPr>
                        <w:id w:val="1739214633"/>
                        <w:placeholder>
                          <w:docPart w:val="DefaultPlaceholder_-1854013440"/>
                        </w:placeholder>
                      </w:sdtPr>
                      <w:sdtEndPr/>
                      <w:sdtContent>
                        <w:p w14:paraId="754A3A02" w14:textId="6E50F43E" w:rsidR="0057274F" w:rsidRPr="00EB554E" w:rsidRDefault="008933DA" w:rsidP="00C03EF0">
                          <w:pPr>
                            <w:jc w:val="center"/>
                          </w:pPr>
                          <w:r>
                            <w:rPr>
                              <w:b/>
                              <w:sz w:val="36"/>
                            </w:rPr>
                            <w:t>cliente</w:t>
                          </w:r>
                        </w:p>
                      </w:sdtContent>
                    </w:sdt>
                    <w:p w14:paraId="3BA05F9B" w14:textId="77777777" w:rsidR="0057274F" w:rsidRPr="00EB554E" w:rsidRDefault="0057274F" w:rsidP="00C03EF0">
                      <w:pPr>
                        <w:jc w:val="center"/>
                      </w:pPr>
                    </w:p>
                    <w:p w14:paraId="128080F9" w14:textId="77777777" w:rsidR="0057274F" w:rsidRPr="00EB554E" w:rsidRDefault="0057274F" w:rsidP="00C03EF0">
                      <w:pPr>
                        <w:jc w:val="center"/>
                      </w:pPr>
                    </w:p>
                    <w:p w14:paraId="66E084C1" w14:textId="77777777" w:rsidR="0057274F" w:rsidRPr="00EB554E" w:rsidRDefault="0057274F" w:rsidP="00C03EF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03EF0" w:rsidRPr="00231FE2">
        <w:rPr>
          <w:rFonts w:ascii="Century Gothic" w:hAnsi="Century Gothic"/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333D08D4" wp14:editId="478883A2">
                <wp:simplePos x="0" y="0"/>
                <wp:positionH relativeFrom="margin">
                  <wp:align>center</wp:align>
                </wp:positionH>
                <wp:positionV relativeFrom="paragraph">
                  <wp:posOffset>1569720</wp:posOffset>
                </wp:positionV>
                <wp:extent cx="3437255" cy="355600"/>
                <wp:effectExtent l="0" t="0" r="0" b="6350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7255" cy="355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DB2353" w14:textId="00BDA9A1" w:rsidR="0057274F" w:rsidRPr="00A46A53" w:rsidRDefault="0057274F" w:rsidP="00C03EF0">
                            <w:pPr>
                              <w:spacing w:line="240" w:lineRule="auto"/>
                              <w:jc w:val="center"/>
                              <w:rPr>
                                <w:color w:val="A6A6A6" w:themeColor="background1" w:themeShade="A6"/>
                                <w:sz w:val="24"/>
                              </w:rPr>
                            </w:pPr>
                            <w:r>
                              <w:rPr>
                                <w:color w:val="A6A6A6" w:themeColor="background1" w:themeShade="A6"/>
                                <w:sz w:val="24"/>
                              </w:rPr>
                              <w:t xml:space="preserve">Febrero </w:t>
                            </w:r>
                            <w:r w:rsidRPr="00A46A53">
                              <w:rPr>
                                <w:color w:val="A6A6A6" w:themeColor="background1" w:themeShade="A6"/>
                                <w:sz w:val="24"/>
                              </w:rPr>
                              <w:t>2018      /</w:t>
                            </w:r>
                            <w:r w:rsidRPr="00A46A53">
                              <w:rPr>
                                <w:color w:val="A6A6A6" w:themeColor="background1" w:themeShade="A6"/>
                                <w:sz w:val="24"/>
                              </w:rPr>
                              <w:tab/>
                              <w:t>Bogotá – Colombia</w:t>
                            </w:r>
                          </w:p>
                          <w:p w14:paraId="55E6F97F" w14:textId="77777777" w:rsidR="0057274F" w:rsidRPr="003B49DA" w:rsidRDefault="0057274F" w:rsidP="00C03EF0">
                            <w:pPr>
                              <w:jc w:val="center"/>
                              <w:rPr>
                                <w:rFonts w:ascii="Arial Narrow" w:hAnsi="Arial Narrow"/>
                                <w:b/>
                                <w:color w:val="A6A6A6" w:themeColor="background1" w:themeShade="A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D08D4" id="_x0000_s1028" type="#_x0000_t202" style="position:absolute;left:0;text-align:left;margin-left:0;margin-top:123.6pt;width:270.65pt;height:28pt;z-index:2517329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" filled="f" stroked="f">
                <v:textbox>
                  <w:txbxContent>
                    <w:p w14:paraId="34DB2353" w14:textId="00BDA9A1" w:rsidR="0057274F" w:rsidRPr="00A46A53" w:rsidRDefault="0057274F" w:rsidP="00C03EF0">
                      <w:pPr>
                        <w:spacing w:line="240" w:lineRule="auto"/>
                        <w:jc w:val="center"/>
                        <w:rPr>
                          <w:color w:val="A6A6A6" w:themeColor="background1" w:themeShade="A6"/>
                          <w:sz w:val="24"/>
                        </w:rPr>
                      </w:pPr>
                      <w:r>
                        <w:rPr>
                          <w:color w:val="A6A6A6" w:themeColor="background1" w:themeShade="A6"/>
                          <w:sz w:val="24"/>
                        </w:rPr>
                        <w:t xml:space="preserve">Febrero </w:t>
                      </w:r>
                      <w:r w:rsidRPr="00A46A53">
                        <w:rPr>
                          <w:color w:val="A6A6A6" w:themeColor="background1" w:themeShade="A6"/>
                          <w:sz w:val="24"/>
                        </w:rPr>
                        <w:t>2018      /</w:t>
                      </w:r>
                      <w:r w:rsidRPr="00A46A53">
                        <w:rPr>
                          <w:color w:val="A6A6A6" w:themeColor="background1" w:themeShade="A6"/>
                          <w:sz w:val="24"/>
                        </w:rPr>
                        <w:tab/>
                        <w:t>Bogotá – Colombia</w:t>
                      </w:r>
                    </w:p>
                    <w:p w14:paraId="55E6F97F" w14:textId="77777777" w:rsidR="0057274F" w:rsidRPr="003B49DA" w:rsidRDefault="0057274F" w:rsidP="00C03EF0">
                      <w:pPr>
                        <w:jc w:val="center"/>
                        <w:rPr>
                          <w:rFonts w:ascii="Arial Narrow" w:hAnsi="Arial Narrow"/>
                          <w:b/>
                          <w:color w:val="A6A6A6" w:themeColor="background1" w:themeShade="A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C44005" w14:textId="36CED903" w:rsidR="00F42B44" w:rsidRPr="00DC3018" w:rsidRDefault="00B13B14" w:rsidP="00DC3018">
      <w:pPr>
        <w:rPr>
          <w:rFonts w:ascii="Century Gothic" w:hAnsi="Century Gothic"/>
          <w:color w:val="FFFFFF" w:themeColor="background1"/>
          <w:sz w:val="28"/>
          <w:szCs w:val="28"/>
        </w:rPr>
      </w:pPr>
      <w:r w:rsidRPr="00231FE2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41E27D29" wp14:editId="1D562B58">
                <wp:simplePos x="0" y="0"/>
                <wp:positionH relativeFrom="column">
                  <wp:posOffset>299932</wp:posOffset>
                </wp:positionH>
                <wp:positionV relativeFrom="paragraph">
                  <wp:posOffset>-1270000</wp:posOffset>
                </wp:positionV>
                <wp:extent cx="2360930" cy="1404620"/>
                <wp:effectExtent l="0" t="0" r="0" b="190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07D3C" w14:textId="77777777" w:rsidR="0057274F" w:rsidRPr="00A76261" w:rsidRDefault="0057274F" w:rsidP="00F5060F">
                            <w:pPr>
                              <w:rPr>
                                <w:rFonts w:ascii="Arial Narrow" w:hAnsi="Arial Narrow"/>
                                <w:color w:val="FFFFFF" w:themeColor="background1"/>
                                <w:sz w:val="40"/>
                              </w:rPr>
                            </w:pPr>
                            <w:r w:rsidRPr="00A76261">
                              <w:rPr>
                                <w:rFonts w:ascii="Arial Narrow" w:hAnsi="Arial Narrow"/>
                                <w:color w:val="FFFFFF" w:themeColor="background1"/>
                                <w:sz w:val="40"/>
                              </w:rPr>
                              <w:t>Contenido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E27D29" id="_x0000_s1029" type="#_x0000_t202" style="position:absolute;left:0;text-align:left;margin-left:23.6pt;margin-top:-100pt;width:185.9pt;height:110.6pt;z-index:-251657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" filled="f" stroked="f">
                <v:textbox style="mso-fit-shape-to-text:t">
                  <w:txbxContent>
                    <w:p w14:paraId="73F07D3C" w14:textId="77777777" w:rsidR="0057274F" w:rsidRPr="00A76261" w:rsidRDefault="0057274F" w:rsidP="00F5060F">
                      <w:pPr>
                        <w:rPr>
                          <w:rFonts w:ascii="Arial Narrow" w:hAnsi="Arial Narrow"/>
                          <w:color w:val="FFFFFF" w:themeColor="background1"/>
                          <w:sz w:val="40"/>
                        </w:rPr>
                      </w:pPr>
                      <w:r w:rsidRPr="00A76261">
                        <w:rPr>
                          <w:rFonts w:ascii="Arial Narrow" w:hAnsi="Arial Narrow"/>
                          <w:color w:val="FFFFFF" w:themeColor="background1"/>
                          <w:sz w:val="40"/>
                        </w:rPr>
                        <w:t>Contenido</w:t>
                      </w:r>
                    </w:p>
                  </w:txbxContent>
                </v:textbox>
              </v:shape>
            </w:pict>
          </mc:Fallback>
        </mc:AlternateContent>
      </w:r>
      <w:r w:rsidR="645C5773" w:rsidRPr="00DC3018">
        <w:rPr>
          <w:rFonts w:ascii="Century Gothic" w:hAnsi="Century Gothic"/>
          <w:color w:val="FFFFFF" w:themeColor="background1"/>
          <w:sz w:val="28"/>
          <w:szCs w:val="28"/>
        </w:rPr>
        <w:t xml:space="preserve"> de Implementación</w:t>
      </w:r>
    </w:p>
    <w:p w14:paraId="61D8E917" w14:textId="77777777" w:rsidR="00F42B44" w:rsidRPr="00231FE2" w:rsidRDefault="645C5773" w:rsidP="645C5773">
      <w:pPr>
        <w:pStyle w:val="Prrafodelista"/>
        <w:numPr>
          <w:ilvl w:val="0"/>
          <w:numId w:val="1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231FE2">
        <w:rPr>
          <w:rFonts w:ascii="Century Gothic" w:hAnsi="Century Gothic"/>
          <w:color w:val="FFFFFF" w:themeColor="background1"/>
          <w:sz w:val="28"/>
          <w:szCs w:val="28"/>
        </w:rPr>
        <w:t>Soporte Posventa</w:t>
      </w:r>
    </w:p>
    <w:p w14:paraId="5972F923" w14:textId="763DF409" w:rsidR="003C39F8" w:rsidRPr="00231FE2" w:rsidRDefault="58326FDC" w:rsidP="58326FDC">
      <w:pPr>
        <w:pStyle w:val="Prrafodelista"/>
        <w:numPr>
          <w:ilvl w:val="0"/>
          <w:numId w:val="1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231FE2">
        <w:rPr>
          <w:rFonts w:ascii="Century Gothic" w:hAnsi="Century Gothic"/>
          <w:color w:val="FFFFFF" w:themeColor="background1"/>
          <w:sz w:val="28"/>
          <w:szCs w:val="28"/>
        </w:rPr>
        <w:t xml:space="preserve">Acerca de </w:t>
      </w:r>
    </w:p>
    <w:p w14:paraId="2ACC8F21" w14:textId="77777777" w:rsidR="003C39F8" w:rsidRPr="00231FE2" w:rsidRDefault="645C5773" w:rsidP="645C5773">
      <w:pPr>
        <w:pStyle w:val="Prrafodelista"/>
        <w:numPr>
          <w:ilvl w:val="0"/>
          <w:numId w:val="1"/>
        </w:numPr>
        <w:rPr>
          <w:rFonts w:ascii="Century Gothic" w:hAnsi="Century Gothic"/>
          <w:color w:val="FFFFFF" w:themeColor="background1"/>
          <w:sz w:val="28"/>
          <w:szCs w:val="28"/>
        </w:rPr>
      </w:pPr>
      <w:r w:rsidRPr="00231FE2">
        <w:rPr>
          <w:rFonts w:ascii="Century Gothic" w:hAnsi="Century Gothic"/>
          <w:color w:val="FFFFFF" w:themeColor="background1"/>
          <w:sz w:val="28"/>
          <w:szCs w:val="28"/>
        </w:rPr>
        <w:t>Anexos</w:t>
      </w:r>
    </w:p>
    <w:p w14:paraId="049BAF8C" w14:textId="77777777" w:rsidR="00F42B44" w:rsidRPr="00231FE2" w:rsidRDefault="00F42B44" w:rsidP="00F5060F">
      <w:pPr>
        <w:pStyle w:val="Prrafodelista"/>
        <w:rPr>
          <w:rFonts w:ascii="Century Gothic" w:hAnsi="Century Gothic"/>
          <w:sz w:val="28"/>
        </w:rPr>
      </w:pPr>
    </w:p>
    <w:p w14:paraId="63AA3711" w14:textId="77777777" w:rsidR="00F42B44" w:rsidRPr="00231FE2" w:rsidRDefault="00B13B14" w:rsidP="00F5060F">
      <w:pPr>
        <w:pStyle w:val="Prrafodelista"/>
        <w:numPr>
          <w:ilvl w:val="0"/>
          <w:numId w:val="1"/>
        </w:numPr>
        <w:rPr>
          <w:rFonts w:ascii="Century Gothic" w:hAnsi="Century Gothic"/>
        </w:rPr>
      </w:pPr>
      <w:r w:rsidRPr="00231FE2">
        <w:rPr>
          <w:rFonts w:ascii="Century Gothic" w:hAnsi="Century Gothic"/>
        </w:rPr>
        <w:br w:type="page"/>
      </w:r>
    </w:p>
    <w:p w14:paraId="140F83A2" w14:textId="77777777" w:rsidR="00F42B44" w:rsidRPr="00231FE2" w:rsidRDefault="00F42B44" w:rsidP="00F5060F">
      <w:pPr>
        <w:pStyle w:val="Prrafodelista"/>
        <w:numPr>
          <w:ilvl w:val="0"/>
          <w:numId w:val="1"/>
        </w:numPr>
        <w:rPr>
          <w:rFonts w:ascii="Century Gothic" w:hAnsi="Century Gothic"/>
        </w:rPr>
        <w:sectPr w:rsidR="00F42B44" w:rsidRPr="00231FE2" w:rsidSect="00A76261">
          <w:type w:val="continuous"/>
          <w:pgSz w:w="12240" w:h="15840" w:code="1"/>
          <w:pgMar w:top="5387" w:right="1134" w:bottom="1134" w:left="1134" w:header="709" w:footer="709" w:gutter="0"/>
          <w:cols w:num="2" w:space="616"/>
          <w:titlePg/>
          <w:docGrid w:linePitch="360"/>
        </w:sectPr>
      </w:pPr>
    </w:p>
    <w:p w14:paraId="3239AC61" w14:textId="77777777" w:rsidR="00933E0B" w:rsidRPr="00231FE2" w:rsidRDefault="004D03B9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47664C5" wp14:editId="7D04DCFD">
                <wp:simplePos x="0" y="0"/>
                <wp:positionH relativeFrom="column">
                  <wp:posOffset>-806587</wp:posOffset>
                </wp:positionH>
                <wp:positionV relativeFrom="paragraph">
                  <wp:posOffset>-695376</wp:posOffset>
                </wp:positionV>
                <wp:extent cx="7957665" cy="1013014"/>
                <wp:effectExtent l="0" t="0" r="24765" b="15875"/>
                <wp:wrapNone/>
                <wp:docPr id="9239" name="Cuadro de texto 9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7665" cy="1013014"/>
                        </a:xfrm>
                        <a:prstGeom prst="rect">
                          <a:avLst/>
                        </a:prstGeom>
                        <a:solidFill>
                          <a:srgbClr val="1C4F85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3E2F2B" w14:textId="77777777" w:rsidR="0057274F" w:rsidRPr="00F0150E" w:rsidRDefault="0057274F" w:rsidP="004D03B9">
                            <w:pPr>
                              <w:pStyle w:val="Ttulo1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1418"/>
                              </w:tabs>
                              <w:ind w:left="992"/>
                            </w:pPr>
                            <w:r>
                              <w:t>1. Carta de 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64C5" id="Cuadro de texto 9239" o:spid="_x0000_s1030" type="#_x0000_t202" style="position:absolute;left:0;text-align:left;margin-left:-63.5pt;margin-top:-54.75pt;width:626.6pt;height:79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" fillcolor="#1c4f85" strokeweight=".5pt">
                <v:textbox>
                  <w:txbxContent>
                    <w:p w14:paraId="0B3E2F2B" w14:textId="77777777" w:rsidR="0057274F" w:rsidRPr="00F0150E" w:rsidRDefault="0057274F" w:rsidP="004D03B9">
                      <w:pPr>
                        <w:pStyle w:val="Ttulo1"/>
                        <w:numPr>
                          <w:ilvl w:val="0"/>
                          <w:numId w:val="0"/>
                        </w:numPr>
                        <w:tabs>
                          <w:tab w:val="left" w:pos="1418"/>
                        </w:tabs>
                        <w:ind w:left="992"/>
                      </w:pPr>
                      <w:r>
                        <w:t>1. Carta de presentación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6996C680" w14:textId="77777777" w:rsidR="004D03B9" w:rsidRPr="00231FE2" w:rsidRDefault="004741A0" w:rsidP="645C5773">
      <w:pPr>
        <w:rPr>
          <w:rFonts w:ascii="Century Gothic" w:hAnsi="Century Gothic"/>
        </w:rPr>
      </w:pPr>
      <w:r w:rsidRPr="00231FE2">
        <w:rPr>
          <w:rFonts w:ascii="Century Gothic" w:hAnsi="Century Gothic"/>
          <w:b/>
          <w:bCs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3E9EC6D4" wp14:editId="6C3E82A9">
            <wp:simplePos x="0" y="0"/>
            <wp:positionH relativeFrom="column">
              <wp:posOffset>4462490</wp:posOffset>
            </wp:positionH>
            <wp:positionV relativeFrom="paragraph">
              <wp:posOffset>170575</wp:posOffset>
            </wp:positionV>
            <wp:extent cx="1919565" cy="910401"/>
            <wp:effectExtent l="0" t="0" r="5080" b="0"/>
            <wp:wrapNone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OasisCom_logo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168" b="-12846"/>
                    <a:stretch/>
                  </pic:blipFill>
                  <pic:spPr bwMode="auto">
                    <a:xfrm>
                      <a:off x="0" y="0"/>
                      <a:ext cx="1919565" cy="91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9FE5B" w14:textId="25C49747" w:rsidR="00F42B44" w:rsidRPr="00231FE2" w:rsidRDefault="00B13B14" w:rsidP="645C5773">
      <w:pPr>
        <w:rPr>
          <w:rFonts w:ascii="Century Gothic" w:hAnsi="Century Gothic"/>
          <w:b/>
          <w:bCs/>
          <w:sz w:val="24"/>
          <w:szCs w:val="24"/>
        </w:rPr>
      </w:pPr>
      <w:r w:rsidRPr="00231FE2">
        <w:rPr>
          <w:rFonts w:ascii="Century Gothic" w:hAnsi="Century Gothic"/>
        </w:rPr>
        <w:t xml:space="preserve">Bogotá D.C., </w:t>
      </w:r>
      <w:r w:rsidR="00D00A73">
        <w:rPr>
          <w:rFonts w:ascii="Century Gothic" w:hAnsi="Century Gothic"/>
        </w:rPr>
        <w:t>febrero 15</w:t>
      </w:r>
      <w:r w:rsidR="00725EFE" w:rsidRPr="00231FE2">
        <w:rPr>
          <w:rFonts w:ascii="Century Gothic" w:hAnsi="Century Gothic"/>
        </w:rPr>
        <w:t xml:space="preserve"> </w:t>
      </w:r>
      <w:r w:rsidRPr="00231FE2">
        <w:rPr>
          <w:rFonts w:ascii="Century Gothic" w:hAnsi="Century Gothic"/>
        </w:rPr>
        <w:t>d</w:t>
      </w:r>
      <w:r w:rsidR="00725EFE" w:rsidRPr="00231FE2">
        <w:rPr>
          <w:rFonts w:ascii="Century Gothic" w:hAnsi="Century Gothic"/>
        </w:rPr>
        <w:t>e 2018</w:t>
      </w:r>
      <w:r w:rsidRPr="00231FE2">
        <w:rPr>
          <w:rFonts w:ascii="Century Gothic" w:hAnsi="Century Gothic"/>
        </w:rPr>
        <w:tab/>
      </w:r>
    </w:p>
    <w:p w14:paraId="29AFCB71" w14:textId="77777777" w:rsidR="00F42B44" w:rsidRPr="00231FE2" w:rsidRDefault="00F42B44" w:rsidP="00F5060F">
      <w:pPr>
        <w:rPr>
          <w:rFonts w:ascii="Century Gothic" w:hAnsi="Century Gothic"/>
        </w:rPr>
      </w:pPr>
    </w:p>
    <w:p w14:paraId="581C747B" w14:textId="77777777" w:rsidR="00725EFE" w:rsidRPr="00655328" w:rsidRDefault="00725EFE" w:rsidP="00655328">
      <w:pPr>
        <w:pStyle w:val="Sinespaciado"/>
        <w:rPr>
          <w:rFonts w:ascii="Century Gothic" w:hAnsi="Century Gothic"/>
        </w:rPr>
      </w:pPr>
    </w:p>
    <w:p w14:paraId="339CDE8A" w14:textId="3D6CA13B" w:rsidR="00F42B44" w:rsidRPr="00655328" w:rsidRDefault="0057274F" w:rsidP="00655328">
      <w:pPr>
        <w:pStyle w:val="Sinespaciado"/>
        <w:rPr>
          <w:rFonts w:ascii="Century Gothic" w:hAnsi="Century Gothic"/>
        </w:rPr>
      </w:pPr>
      <w:r w:rsidRPr="00655328">
        <w:rPr>
          <w:rFonts w:ascii="Century Gothic" w:hAnsi="Century Gothic"/>
        </w:rPr>
        <w:t>Señor</w:t>
      </w:r>
      <w:r w:rsidR="00655328">
        <w:rPr>
          <w:rFonts w:ascii="Century Gothic" w:hAnsi="Century Gothic"/>
        </w:rPr>
        <w:t>a</w:t>
      </w:r>
      <w:r w:rsidR="645C5773" w:rsidRPr="00655328">
        <w:rPr>
          <w:rFonts w:ascii="Century Gothic" w:hAnsi="Century Gothic"/>
        </w:rPr>
        <w:t>:</w:t>
      </w:r>
      <w:r w:rsidR="000D3507" w:rsidRPr="00655328">
        <w:rPr>
          <w:rFonts w:ascii="Century Gothic" w:hAnsi="Century Gothic"/>
          <w:b/>
          <w:bCs/>
        </w:rPr>
        <w:br/>
      </w:r>
      <w:r w:rsidR="008933DA">
        <w:rPr>
          <w:rFonts w:ascii="Century Gothic" w:hAnsi="Century Gothic"/>
          <w:b/>
        </w:rPr>
        <w:t>Cliente</w:t>
      </w:r>
    </w:p>
    <w:sdt>
      <w:sdtPr>
        <w:rPr>
          <w:rFonts w:ascii="Century Gothic" w:hAnsi="Century Gothic"/>
        </w:rPr>
        <w:id w:val="646166370"/>
        <w:placeholder>
          <w:docPart w:val="DefaultPlaceholder_-1854013440"/>
        </w:placeholder>
      </w:sdtPr>
      <w:sdtEndPr/>
      <w:sdtContent>
        <w:p w14:paraId="24121745" w14:textId="72D586DF" w:rsidR="00F42B44" w:rsidRPr="00655328" w:rsidRDefault="002268B6" w:rsidP="00655328">
          <w:pPr>
            <w:pStyle w:val="Sinespaciado"/>
            <w:rPr>
              <w:rFonts w:ascii="Century Gothic" w:hAnsi="Century Gothic"/>
            </w:rPr>
          </w:pPr>
          <w:r w:rsidRPr="00655328">
            <w:rPr>
              <w:rFonts w:ascii="Century Gothic" w:hAnsi="Century Gothic"/>
            </w:rPr>
            <w:t>La ciudad</w:t>
          </w:r>
        </w:p>
      </w:sdtContent>
    </w:sdt>
    <w:p w14:paraId="65138250" w14:textId="77777777" w:rsidR="00F42B44" w:rsidRPr="00231FE2" w:rsidRDefault="00F42B44" w:rsidP="00F5060F">
      <w:pPr>
        <w:rPr>
          <w:rFonts w:ascii="Century Gothic" w:hAnsi="Century Gothic"/>
        </w:rPr>
      </w:pPr>
    </w:p>
    <w:p w14:paraId="387B2582" w14:textId="77777777" w:rsidR="00725EFE" w:rsidRPr="00231FE2" w:rsidRDefault="00725EFE" w:rsidP="00F5060F">
      <w:pPr>
        <w:rPr>
          <w:rFonts w:ascii="Century Gothic" w:hAnsi="Century Gothic"/>
          <w:b/>
        </w:rPr>
      </w:pPr>
    </w:p>
    <w:p w14:paraId="675ABC06" w14:textId="08FF17AE" w:rsidR="00F42B44" w:rsidRPr="00231FE2" w:rsidRDefault="645C5773" w:rsidP="645C5773">
      <w:pPr>
        <w:rPr>
          <w:rFonts w:ascii="Century Gothic" w:hAnsi="Century Gothic"/>
          <w:b/>
          <w:bCs/>
          <w:sz w:val="24"/>
          <w:szCs w:val="24"/>
        </w:rPr>
      </w:pPr>
      <w:r w:rsidRPr="00231FE2">
        <w:rPr>
          <w:rFonts w:ascii="Century Gothic" w:hAnsi="Century Gothic"/>
          <w:b/>
          <w:bCs/>
          <w:sz w:val="24"/>
          <w:szCs w:val="24"/>
        </w:rPr>
        <w:t>Asunto: Soluci</w:t>
      </w:r>
      <w:r w:rsidR="00CF05C4" w:rsidRPr="00231FE2">
        <w:rPr>
          <w:rFonts w:ascii="Century Gothic" w:hAnsi="Century Gothic"/>
          <w:b/>
          <w:bCs/>
          <w:sz w:val="24"/>
          <w:szCs w:val="24"/>
        </w:rPr>
        <w:t>ón Tecnológica POS</w:t>
      </w:r>
    </w:p>
    <w:p w14:paraId="1EEC1D2E" w14:textId="77777777" w:rsidR="00F42B44" w:rsidRPr="00231FE2" w:rsidRDefault="00F42B44" w:rsidP="00F5060F">
      <w:pPr>
        <w:rPr>
          <w:rFonts w:ascii="Century Gothic" w:hAnsi="Century Gothic"/>
        </w:rPr>
      </w:pPr>
    </w:p>
    <w:p w14:paraId="4095F731" w14:textId="12B11BF7" w:rsidR="00231FE2" w:rsidRPr="00231FE2" w:rsidRDefault="0074045E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</w:rPr>
        <w:t xml:space="preserve">Tenemos el agrado de dirigirnos a ustedes con la finalidad de saludarlos y a su </w:t>
      </w:r>
      <w:r w:rsidR="00421154" w:rsidRPr="00231FE2">
        <w:rPr>
          <w:rFonts w:ascii="Century Gothic" w:hAnsi="Century Gothic"/>
        </w:rPr>
        <w:t>vez</w:t>
      </w:r>
      <w:r w:rsidRPr="00231FE2">
        <w:rPr>
          <w:rFonts w:ascii="Century Gothic" w:hAnsi="Century Gothic"/>
        </w:rPr>
        <w:t xml:space="preserve">, remitirles adjunto a la presente, la propuesta comercial sobre el servicio de facturación POS </w:t>
      </w:r>
      <w:r w:rsidR="00421154" w:rsidRPr="00231FE2">
        <w:rPr>
          <w:rFonts w:ascii="Century Gothic" w:hAnsi="Century Gothic"/>
        </w:rPr>
        <w:t xml:space="preserve">que actualmente su empresa </w:t>
      </w:r>
      <w:r w:rsidR="00231FE2" w:rsidRPr="00231FE2">
        <w:rPr>
          <w:rFonts w:ascii="Century Gothic" w:hAnsi="Century Gothic"/>
        </w:rPr>
        <w:t>está</w:t>
      </w:r>
      <w:r w:rsidR="00421154" w:rsidRPr="00231FE2">
        <w:rPr>
          <w:rFonts w:ascii="Century Gothic" w:hAnsi="Century Gothic"/>
        </w:rPr>
        <w:t xml:space="preserve"> solicitando.</w:t>
      </w:r>
    </w:p>
    <w:p w14:paraId="17C166C4" w14:textId="04327223" w:rsidR="00F42B44" w:rsidRPr="00231FE2" w:rsidRDefault="645C5773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</w:rPr>
        <w:t xml:space="preserve">Agradecemos la atención prestada </w:t>
      </w:r>
      <w:r w:rsidR="00CF05C4" w:rsidRPr="00231FE2">
        <w:rPr>
          <w:rFonts w:ascii="Century Gothic" w:hAnsi="Century Gothic"/>
        </w:rPr>
        <w:t xml:space="preserve">por </w:t>
      </w:r>
      <w:r w:rsidR="0057274F" w:rsidRPr="00231FE2">
        <w:rPr>
          <w:rFonts w:ascii="Century Gothic" w:hAnsi="Century Gothic"/>
        </w:rPr>
        <w:t>usted, quien nos brindó</w:t>
      </w:r>
      <w:r w:rsidRPr="00231FE2">
        <w:rPr>
          <w:rFonts w:ascii="Century Gothic" w:hAnsi="Century Gothic"/>
        </w:rPr>
        <w:t xml:space="preserve"> la oportunidad de conocer en detalle las necesidades que esperan cubrir con la implementación de nuestra solución.</w:t>
      </w:r>
    </w:p>
    <w:p w14:paraId="71901E21" w14:textId="77777777" w:rsidR="00F42B44" w:rsidRPr="00231FE2" w:rsidRDefault="58326FDC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  <w:b/>
          <w:bCs/>
        </w:rPr>
        <w:t>OasisCom</w:t>
      </w:r>
      <w:r w:rsidRPr="00231FE2">
        <w:rPr>
          <w:rFonts w:ascii="Century Gothic" w:hAnsi="Century Gothic"/>
        </w:rPr>
        <w:t xml:space="preserve"> cuenta con más de 25 años de experiencia en América Latina, ofreciendo e implementando soluciones tecnológicas innovadoras para empresas que aspiran a </w:t>
      </w:r>
      <w:r w:rsidRPr="00231FE2">
        <w:rPr>
          <w:rFonts w:ascii="Century Gothic" w:hAnsi="Century Gothic"/>
          <w:b/>
          <w:bCs/>
        </w:rPr>
        <w:t xml:space="preserve">diferenciarse, perdurar y crecer sin límites. </w:t>
      </w:r>
      <w:r w:rsidRPr="00231FE2">
        <w:rPr>
          <w:rFonts w:ascii="Century Gothic" w:hAnsi="Century Gothic"/>
        </w:rPr>
        <w:t>Empresas de distintos tamaños, segmentos y geografías se benefician de nuestras tecnologías para ser más competitivas y sobresalir en la nueva economía digital.</w:t>
      </w:r>
    </w:p>
    <w:p w14:paraId="40E0C948" w14:textId="752DB0C7" w:rsidR="00F42B44" w:rsidRPr="00231FE2" w:rsidRDefault="00CD6D79" w:rsidP="00F5060F">
      <w:pPr>
        <w:rPr>
          <w:rFonts w:ascii="Century Gothic" w:hAnsi="Century Gothic"/>
        </w:rPr>
      </w:pPr>
      <w:r>
        <w:rPr>
          <w:rFonts w:ascii="Century Gothic" w:hAnsi="Century Gothic"/>
        </w:rPr>
        <w:t>Cualquier inquietud con relación a este documento, por favor no dude en comunicarse con nosotros, estamos a su disposición para resolver</w:t>
      </w:r>
      <w:r w:rsidR="00B2189D">
        <w:rPr>
          <w:rFonts w:ascii="Century Gothic" w:hAnsi="Century Gothic"/>
        </w:rPr>
        <w:t>la con mayor brevedad.</w:t>
      </w:r>
    </w:p>
    <w:p w14:paraId="0A969B36" w14:textId="77777777" w:rsidR="00933E0B" w:rsidRPr="00231FE2" w:rsidRDefault="00933E0B" w:rsidP="00F5060F">
      <w:pPr>
        <w:rPr>
          <w:rFonts w:ascii="Century Gothic" w:hAnsi="Century Gothic"/>
        </w:rPr>
      </w:pPr>
    </w:p>
    <w:p w14:paraId="4ECD281B" w14:textId="77777777" w:rsidR="00F42B44" w:rsidRPr="00231FE2" w:rsidRDefault="645C5773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</w:rPr>
        <w:t>Cordialmente,</w:t>
      </w:r>
    </w:p>
    <w:p w14:paraId="2F886435" w14:textId="77777777" w:rsidR="00F42B44" w:rsidRPr="00231FE2" w:rsidRDefault="00F42B44" w:rsidP="00F5060F">
      <w:pPr>
        <w:rPr>
          <w:rFonts w:ascii="Century Gothic" w:hAnsi="Century Gothic"/>
        </w:rPr>
      </w:pPr>
    </w:p>
    <w:p w14:paraId="1E791B46" w14:textId="77777777" w:rsidR="008606E1" w:rsidRPr="00231FE2" w:rsidRDefault="008606E1" w:rsidP="00F5060F">
      <w:pPr>
        <w:rPr>
          <w:rFonts w:ascii="Century Gothic" w:hAnsi="Century Gothic"/>
        </w:rPr>
      </w:pPr>
    </w:p>
    <w:p w14:paraId="271813FD" w14:textId="77777777" w:rsidR="00933E0B" w:rsidRPr="00231FE2" w:rsidRDefault="00933E0B" w:rsidP="00725EFE">
      <w:pPr>
        <w:spacing w:after="0"/>
        <w:rPr>
          <w:rFonts w:ascii="Century Gothic" w:hAnsi="Century Gothic"/>
        </w:rPr>
      </w:pPr>
    </w:p>
    <w:p w14:paraId="61C3964B" w14:textId="472E2713" w:rsidR="00F42B44" w:rsidRPr="00231FE2" w:rsidRDefault="0057274F" w:rsidP="00FF2309">
      <w:pPr>
        <w:spacing w:after="0"/>
        <w:jc w:val="left"/>
        <w:rPr>
          <w:rFonts w:ascii="Century Gothic" w:hAnsi="Century Gothic"/>
        </w:rPr>
      </w:pPr>
      <w:r w:rsidRPr="00231FE2">
        <w:rPr>
          <w:rFonts w:ascii="Century Gothic" w:hAnsi="Century Gothic"/>
          <w:b/>
          <w:bCs/>
        </w:rPr>
        <w:t>Juliana Gaviria Santiago</w:t>
      </w:r>
      <w:r w:rsidR="000D3507" w:rsidRPr="00231FE2">
        <w:rPr>
          <w:rFonts w:ascii="Century Gothic" w:hAnsi="Century Gothic"/>
          <w:b/>
          <w:bCs/>
        </w:rPr>
        <w:br/>
      </w:r>
      <w:r w:rsidR="000D3507" w:rsidRPr="00231FE2">
        <w:rPr>
          <w:rFonts w:ascii="Century Gothic" w:hAnsi="Century Gothic"/>
        </w:rPr>
        <w:fldChar w:fldCharType="begin"/>
      </w:r>
      <w:r w:rsidR="000D3507" w:rsidRPr="00231FE2">
        <w:rPr>
          <w:rFonts w:ascii="Century Gothic" w:hAnsi="Century Gothic"/>
        </w:rPr>
        <w:instrText xml:space="preserve"> MERGEFIELD Cargo </w:instrText>
      </w:r>
      <w:r w:rsidR="000D3507" w:rsidRPr="00231FE2">
        <w:rPr>
          <w:rFonts w:ascii="Century Gothic" w:hAnsi="Century Gothic"/>
        </w:rPr>
        <w:fldChar w:fldCharType="separate"/>
      </w:r>
      <w:r w:rsidRPr="00231FE2">
        <w:rPr>
          <w:rFonts w:ascii="Century Gothic" w:hAnsi="Century Gothic"/>
          <w:noProof/>
        </w:rPr>
        <w:t xml:space="preserve">Apoyo Ejecutiva de Cuenta </w:t>
      </w:r>
      <w:r w:rsidR="000D3507" w:rsidRPr="00231FE2">
        <w:rPr>
          <w:rFonts w:ascii="Century Gothic" w:hAnsi="Century Gothic"/>
        </w:rPr>
        <w:fldChar w:fldCharType="end"/>
      </w:r>
    </w:p>
    <w:p w14:paraId="27699CBB" w14:textId="7D90E8A7" w:rsidR="00933E0B" w:rsidRDefault="00032448" w:rsidP="00725EFE">
      <w:pPr>
        <w:spacing w:after="0"/>
        <w:rPr>
          <w:rFonts w:ascii="Century Gothic" w:hAnsi="Century Gothic"/>
        </w:rPr>
      </w:pPr>
      <w:r>
        <w:rPr>
          <w:rFonts w:ascii="Century Gothic" w:hAnsi="Century Gothic"/>
        </w:rPr>
        <w:t xml:space="preserve">OasisCom </w:t>
      </w:r>
      <w:proofErr w:type="spellStart"/>
      <w:r>
        <w:rPr>
          <w:rFonts w:ascii="Century Gothic" w:hAnsi="Century Gothic"/>
        </w:rPr>
        <w:t>Sas</w:t>
      </w:r>
      <w:proofErr w:type="spellEnd"/>
    </w:p>
    <w:p w14:paraId="3B3A5889" w14:textId="181E188B" w:rsidR="00875302" w:rsidRDefault="00875302" w:rsidP="00725EFE">
      <w:pPr>
        <w:spacing w:after="0"/>
        <w:rPr>
          <w:rFonts w:ascii="Century Gothic" w:hAnsi="Century Gothic"/>
        </w:rPr>
      </w:pPr>
    </w:p>
    <w:p w14:paraId="55A050E8" w14:textId="300663CE" w:rsidR="00875302" w:rsidRDefault="00A70FF9">
      <w:pPr>
        <w:spacing w:after="160"/>
        <w:jc w:val="left"/>
        <w:rPr>
          <w:rFonts w:ascii="Century Gothic" w:hAnsi="Century Gothic"/>
        </w:rPr>
      </w:pPr>
      <w:r w:rsidRPr="00C52033">
        <w:rPr>
          <w:rFonts w:ascii="Century Gothic" w:hAnsi="Century Gothic"/>
          <w:noProof/>
        </w:rPr>
        <w:drawing>
          <wp:anchor distT="0" distB="0" distL="114300" distR="114300" simplePos="0" relativeHeight="251769856" behindDoc="0" locked="0" layoutInCell="1" allowOverlap="1" wp14:anchorId="6ADBE1FF" wp14:editId="7C0DE159">
            <wp:simplePos x="0" y="0"/>
            <wp:positionH relativeFrom="page">
              <wp:posOffset>4246485</wp:posOffset>
            </wp:positionH>
            <wp:positionV relativeFrom="paragraph">
              <wp:posOffset>-1653912</wp:posOffset>
            </wp:positionV>
            <wp:extent cx="2485390" cy="2794635"/>
            <wp:effectExtent l="0" t="0" r="0" b="0"/>
            <wp:wrapSquare wrapText="bothSides"/>
            <wp:docPr id="19" name="Imagen 19" descr="http://www.oasiscom.com/portals/0/Emblema_OasisCom_CloudSolutions-07.png?ver=2016-11-24-140911-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oasiscom.com/portals/0/Emblema_OasisCom_CloudSolutions-07.png?ver=2016-11-24-140911-7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302">
        <w:rPr>
          <w:rFonts w:ascii="Century Gothic" w:hAnsi="Century Gothic"/>
        </w:rPr>
        <w:br w:type="page"/>
      </w:r>
    </w:p>
    <w:p w14:paraId="0A8EA457" w14:textId="6FBD8A55" w:rsidR="00875302" w:rsidRDefault="000915AA">
      <w:pPr>
        <w:spacing w:after="160"/>
        <w:jc w:val="left"/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806720" behindDoc="0" locked="0" layoutInCell="1" allowOverlap="1" wp14:anchorId="17C6A781" wp14:editId="6D30030E">
            <wp:simplePos x="0" y="0"/>
            <wp:positionH relativeFrom="column">
              <wp:posOffset>-720090</wp:posOffset>
            </wp:positionH>
            <wp:positionV relativeFrom="paragraph">
              <wp:posOffset>-757376</wp:posOffset>
            </wp:positionV>
            <wp:extent cx="7758246" cy="10039187"/>
            <wp:effectExtent l="0" t="0" r="0" b="63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ÁFICOS POS OASISCOM-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8246" cy="1003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5302">
        <w:rPr>
          <w:rFonts w:ascii="Century Gothic" w:hAnsi="Century Gothic"/>
        </w:rPr>
        <w:br w:type="page"/>
      </w:r>
    </w:p>
    <w:p w14:paraId="541EBC87" w14:textId="288744B0" w:rsidR="000B7350" w:rsidRDefault="000B7350" w:rsidP="00725EFE">
      <w:pPr>
        <w:spacing w:after="0"/>
        <w:rPr>
          <w:rFonts w:ascii="Century Gothic" w:hAnsi="Century Gothic"/>
        </w:rPr>
      </w:pPr>
      <w:r>
        <w:rPr>
          <w:rFonts w:ascii="Century Gothic" w:hAnsi="Century Gothic"/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6862DA4B" wp14:editId="223C7851">
            <wp:simplePos x="0" y="0"/>
            <wp:positionH relativeFrom="column">
              <wp:posOffset>-733902</wp:posOffset>
            </wp:positionH>
            <wp:positionV relativeFrom="paragraph">
              <wp:posOffset>-757457</wp:posOffset>
            </wp:positionV>
            <wp:extent cx="7768731" cy="10056698"/>
            <wp:effectExtent l="0" t="0" r="3810" b="190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ÁFICOS POS OASISCOM-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8731" cy="10056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FBC26" w14:textId="77777777" w:rsidR="000B7350" w:rsidRDefault="000B7350">
      <w:pPr>
        <w:spacing w:after="160"/>
        <w:jc w:val="left"/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6ABEBFBE" w14:textId="77777777" w:rsidR="000D1D2B" w:rsidRDefault="000D1D2B" w:rsidP="00725EFE">
      <w:pPr>
        <w:spacing w:after="0"/>
        <w:rPr>
          <w:rFonts w:ascii="Century Gothic" w:hAnsi="Century Gothic"/>
        </w:rPr>
        <w:sectPr w:rsidR="000D1D2B" w:rsidSect="00913E72">
          <w:headerReference w:type="default" r:id="rId23"/>
          <w:headerReference w:type="first" r:id="rId24"/>
          <w:footerReference w:type="first" r:id="rId25"/>
          <w:type w:val="continuous"/>
          <w:pgSz w:w="12240" w:h="15840" w:code="1"/>
          <w:pgMar w:top="1134" w:right="1134" w:bottom="1134" w:left="1134" w:header="709" w:footer="427" w:gutter="0"/>
          <w:pgNumType w:start="1"/>
          <w:cols w:space="708"/>
          <w:titlePg/>
          <w:docGrid w:linePitch="360"/>
        </w:sectPr>
      </w:pPr>
    </w:p>
    <w:p w14:paraId="0B4EAEAB" w14:textId="18880FF9" w:rsidR="000D1D2B" w:rsidRDefault="000D1D2B" w:rsidP="00725EFE">
      <w:pPr>
        <w:spacing w:after="0"/>
        <w:rPr>
          <w:rFonts w:ascii="Century Gothic" w:hAnsi="Century Gothic"/>
        </w:rPr>
      </w:pPr>
    </w:p>
    <w:p w14:paraId="53E24415" w14:textId="60C30C5D" w:rsidR="000D1D2B" w:rsidRDefault="000D1D2B" w:rsidP="00725EFE">
      <w:pPr>
        <w:spacing w:after="0"/>
        <w:rPr>
          <w:rFonts w:ascii="Century Gothic" w:hAnsi="Century Gothic"/>
        </w:rPr>
      </w:pPr>
      <w:r>
        <w:rPr>
          <w:rFonts w:ascii="Century Gothic" w:hAnsi="Century Gothic"/>
          <w:noProof/>
        </w:rPr>
        <w:drawing>
          <wp:anchor distT="0" distB="0" distL="114300" distR="114300" simplePos="0" relativeHeight="251808768" behindDoc="0" locked="0" layoutInCell="1" allowOverlap="1" wp14:anchorId="07B85ABA" wp14:editId="324D7193">
            <wp:simplePos x="0" y="0"/>
            <wp:positionH relativeFrom="column">
              <wp:posOffset>-804301</wp:posOffset>
            </wp:positionH>
            <wp:positionV relativeFrom="paragraph">
              <wp:posOffset>271194</wp:posOffset>
            </wp:positionV>
            <wp:extent cx="9981309" cy="4384089"/>
            <wp:effectExtent l="0" t="0" r="1270" b="0"/>
            <wp:wrapNone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GRÁFICOS POS OASISCOM-07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3" t="13626" r="1203" b="29534"/>
                    <a:stretch/>
                  </pic:blipFill>
                  <pic:spPr bwMode="auto">
                    <a:xfrm>
                      <a:off x="0" y="0"/>
                      <a:ext cx="9981309" cy="438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683DE" w14:textId="3780BC42" w:rsidR="000D1D2B" w:rsidRDefault="000D1D2B" w:rsidP="00725EFE">
      <w:pPr>
        <w:spacing w:after="0"/>
        <w:rPr>
          <w:rFonts w:ascii="Century Gothic" w:hAnsi="Century Gothic"/>
        </w:rPr>
      </w:pPr>
    </w:p>
    <w:p w14:paraId="364C8BB8" w14:textId="428049D7" w:rsidR="000B7350" w:rsidRDefault="000B7350" w:rsidP="00725EFE">
      <w:pPr>
        <w:spacing w:after="0"/>
        <w:rPr>
          <w:rFonts w:ascii="Century Gothic" w:hAnsi="Century Gothic"/>
        </w:rPr>
      </w:pPr>
    </w:p>
    <w:p w14:paraId="3031FA26" w14:textId="78A72FD1" w:rsidR="000B7350" w:rsidRDefault="000B7350">
      <w:pPr>
        <w:spacing w:after="160"/>
        <w:jc w:val="left"/>
        <w:rPr>
          <w:rFonts w:ascii="Century Gothic" w:hAnsi="Century Gothic"/>
          <w:noProof/>
        </w:rPr>
      </w:pPr>
    </w:p>
    <w:p w14:paraId="6FCDFC87" w14:textId="7A1339E5" w:rsidR="000B7350" w:rsidRDefault="000B7350">
      <w:pPr>
        <w:spacing w:after="160"/>
        <w:jc w:val="left"/>
        <w:rPr>
          <w:rFonts w:ascii="Century Gothic" w:hAnsi="Century Gothic"/>
        </w:rPr>
      </w:pPr>
      <w:r>
        <w:rPr>
          <w:rFonts w:ascii="Century Gothic" w:hAnsi="Century Gothic"/>
        </w:rPr>
        <w:br w:type="page"/>
      </w:r>
    </w:p>
    <w:p w14:paraId="7F5883B2" w14:textId="77777777" w:rsidR="00875302" w:rsidRPr="00231FE2" w:rsidRDefault="00875302" w:rsidP="00725EFE">
      <w:pPr>
        <w:spacing w:after="0"/>
        <w:rPr>
          <w:rFonts w:ascii="Century Gothic" w:hAnsi="Century Gothic"/>
        </w:rPr>
        <w:sectPr w:rsidR="00875302" w:rsidRPr="00231FE2" w:rsidSect="000D1D2B">
          <w:pgSz w:w="15840" w:h="12240" w:orient="landscape" w:code="1"/>
          <w:pgMar w:top="1134" w:right="1134" w:bottom="1134" w:left="1134" w:header="709" w:footer="427" w:gutter="0"/>
          <w:pgNumType w:start="1"/>
          <w:cols w:space="708"/>
          <w:titlePg/>
          <w:docGrid w:linePitch="360"/>
        </w:sectPr>
      </w:pPr>
    </w:p>
    <w:p w14:paraId="544409FE" w14:textId="7D3EB25C" w:rsidR="00205388" w:rsidRPr="00231FE2" w:rsidRDefault="00032448" w:rsidP="00A76261">
      <w:pPr>
        <w:spacing w:line="360" w:lineRule="auto"/>
        <w:rPr>
          <w:rFonts w:ascii="Century Gothic" w:hAnsi="Century Gothic"/>
          <w:b/>
          <w:bCs/>
          <w:u w:val="single"/>
        </w:rPr>
        <w:sectPr w:rsidR="00205388" w:rsidRPr="00231FE2" w:rsidSect="00922091">
          <w:headerReference w:type="default" r:id="rId27"/>
          <w:pgSz w:w="12240" w:h="15840" w:code="1"/>
          <w:pgMar w:top="1134" w:right="1134" w:bottom="1134" w:left="1134" w:header="709" w:footer="709" w:gutter="0"/>
          <w:cols w:num="2" w:space="708"/>
          <w:docGrid w:linePitch="360"/>
        </w:sectPr>
      </w:pPr>
      <w:r w:rsidRPr="00231FE2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D444F4" wp14:editId="231FB740">
                <wp:simplePos x="0" y="0"/>
                <wp:positionH relativeFrom="column">
                  <wp:posOffset>-720725</wp:posOffset>
                </wp:positionH>
                <wp:positionV relativeFrom="paragraph">
                  <wp:posOffset>-753110</wp:posOffset>
                </wp:positionV>
                <wp:extent cx="7809093" cy="951470"/>
                <wp:effectExtent l="0" t="0" r="1905" b="1270"/>
                <wp:wrapNone/>
                <wp:docPr id="9229" name="Cuadro de texto 9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9093" cy="951470"/>
                        </a:xfrm>
                        <a:prstGeom prst="rect">
                          <a:avLst/>
                        </a:prstGeom>
                        <a:solidFill>
                          <a:srgbClr val="FBB03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7F0053" w14:textId="452BFE8B" w:rsidR="0057274F" w:rsidRPr="00F0150E" w:rsidRDefault="00EA17FC" w:rsidP="00B71B93">
                            <w:pPr>
                              <w:pStyle w:val="Ttulo1"/>
                              <w:numPr>
                                <w:ilvl w:val="0"/>
                                <w:numId w:val="0"/>
                              </w:numPr>
                              <w:ind w:left="992"/>
                            </w:pPr>
                            <w:r>
                              <w:t>3</w:t>
                            </w:r>
                            <w:r w:rsidR="00B71B93">
                              <w:t>.</w:t>
                            </w:r>
                            <w:r w:rsidR="0057274F">
                              <w:t xml:space="preserve"> Propuesta de Inversión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D444F4" id="Cuadro de texto 9229" o:spid="_x0000_s1031" type="#_x0000_t202" style="position:absolute;left:0;text-align:left;margin-left:-56.75pt;margin-top:-59.3pt;width:614.9pt;height:74.9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" fillcolor="#fbb03b" stroked="f" strokeweight=".5pt">
                <v:textbox>
                  <w:txbxContent>
                    <w:p w14:paraId="767F0053" w14:textId="452BFE8B" w:rsidR="0057274F" w:rsidRPr="00F0150E" w:rsidRDefault="00EA17FC" w:rsidP="00B71B93">
                      <w:pPr>
                        <w:pStyle w:val="Ttulo1"/>
                        <w:numPr>
                          <w:ilvl w:val="0"/>
                          <w:numId w:val="0"/>
                        </w:numPr>
                        <w:ind w:left="992"/>
                      </w:pPr>
                      <w:r>
                        <w:t>3</w:t>
                      </w:r>
                      <w:r w:rsidR="00B71B93">
                        <w:t>.</w:t>
                      </w:r>
                      <w:r w:rsidR="0057274F">
                        <w:t xml:space="preserve"> Propuesta de Inversión</w:t>
                      </w:r>
                    </w:p>
                  </w:txbxContent>
                </v:textbox>
              </v:shape>
            </w:pict>
          </mc:Fallback>
        </mc:AlternateContent>
      </w:r>
    </w:p>
    <w:p w14:paraId="114EC078" w14:textId="5479FBB3" w:rsidR="00032448" w:rsidRDefault="00032448" w:rsidP="00623F06">
      <w:pPr>
        <w:spacing w:line="240" w:lineRule="auto"/>
        <w:contextualSpacing/>
        <w:rPr>
          <w:rFonts w:ascii="Century Gothic" w:hAnsi="Century Gothic"/>
          <w:b/>
          <w:bCs/>
        </w:rPr>
      </w:pPr>
    </w:p>
    <w:p w14:paraId="46DAFB4C" w14:textId="5BBC226D" w:rsidR="00F42B44" w:rsidRPr="00231FE2" w:rsidRDefault="00F0150E" w:rsidP="00205388">
      <w:pPr>
        <w:pStyle w:val="Ttulo2"/>
        <w:spacing w:before="0"/>
        <w:jc w:val="left"/>
        <w:rPr>
          <w:rFonts w:ascii="Century Gothic" w:hAnsi="Century Gothic"/>
          <w:noProof/>
        </w:rPr>
      </w:pPr>
      <w:r w:rsidRPr="00231FE2">
        <w:rPr>
          <w:rFonts w:ascii="Century Gothic" w:hAnsi="Century Gothic"/>
          <w:noProof/>
        </w:rPr>
        <w:drawing>
          <wp:anchor distT="0" distB="0" distL="114300" distR="114300" simplePos="0" relativeHeight="251665408" behindDoc="0" locked="1" layoutInCell="1" allowOverlap="1" wp14:anchorId="27C86289" wp14:editId="39C60D85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2897505" cy="6148705"/>
            <wp:effectExtent l="0" t="0" r="0" b="444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oasis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1" t="14694" r="6519" b="8766"/>
                    <a:stretch/>
                  </pic:blipFill>
                  <pic:spPr bwMode="auto">
                    <a:xfrm>
                      <a:off x="0" y="0"/>
                      <a:ext cx="2897505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45C5773" w:rsidRPr="00231FE2">
        <w:rPr>
          <w:rFonts w:ascii="Century Gothic" w:hAnsi="Century Gothic"/>
          <w:b/>
          <w:bCs/>
        </w:rPr>
        <w:t>Pago mensual de Servicios por uso de la aplicación</w:t>
      </w:r>
      <w:r w:rsidR="00205388" w:rsidRPr="00231FE2">
        <w:rPr>
          <w:rFonts w:ascii="Century Gothic" w:hAnsi="Century Gothic"/>
          <w:b/>
          <w:bCs/>
        </w:rPr>
        <w:br/>
      </w:r>
      <w:r w:rsidR="645C5773" w:rsidRPr="00231FE2">
        <w:rPr>
          <w:rFonts w:ascii="Century Gothic" w:hAnsi="Century Gothic"/>
          <w:b/>
          <w:bCs/>
        </w:rPr>
        <w:t xml:space="preserve"> / Modalidad SaaS</w:t>
      </w:r>
      <w:r w:rsidR="00666111" w:rsidRPr="00231FE2">
        <w:rPr>
          <w:rFonts w:ascii="Century Gothic" w:hAnsi="Century Gothic"/>
          <w:b/>
          <w:bCs/>
        </w:rPr>
        <w:t xml:space="preserve">  </w:t>
      </w:r>
    </w:p>
    <w:p w14:paraId="59E77570" w14:textId="77777777" w:rsidR="00F42B44" w:rsidRPr="00231FE2" w:rsidRDefault="00F42B44" w:rsidP="00F5060F">
      <w:pPr>
        <w:rPr>
          <w:rFonts w:ascii="Century Gothic" w:hAnsi="Century Gothic"/>
          <w:color w:val="FFFFFF" w:themeColor="background1"/>
        </w:rPr>
      </w:pPr>
    </w:p>
    <w:tbl>
      <w:tblPr>
        <w:tblStyle w:val="Tabladecuadrcula1clara-nfasis5"/>
        <w:tblpPr w:leftFromText="141" w:rightFromText="141" w:vertAnchor="text" w:horzAnchor="page" w:tblpX="1132" w:tblpY="-42"/>
        <w:tblW w:w="0" w:type="auto"/>
        <w:tblLook w:val="04A0" w:firstRow="1" w:lastRow="0" w:firstColumn="1" w:lastColumn="0" w:noHBand="0" w:noVBand="1"/>
      </w:tblPr>
      <w:tblGrid>
        <w:gridCol w:w="2949"/>
        <w:gridCol w:w="3081"/>
      </w:tblGrid>
      <w:tr w:rsidR="00013A70" w:rsidRPr="00231FE2" w14:paraId="36FACA2E" w14:textId="77777777" w:rsidTr="00FB4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9" w:type="dxa"/>
            <w:shd w:val="clear" w:color="auto" w:fill="1C4F85"/>
            <w:vAlign w:val="center"/>
          </w:tcPr>
          <w:p w14:paraId="1F9139EF" w14:textId="77777777" w:rsidR="00013A70" w:rsidRPr="00231FE2" w:rsidRDefault="00CE071B" w:rsidP="00CE071B">
            <w:pPr>
              <w:spacing w:after="40"/>
              <w:jc w:val="center"/>
              <w:rPr>
                <w:rFonts w:ascii="Century Gothic" w:hAnsi="Century Gothic"/>
                <w:bCs w:val="0"/>
                <w:color w:val="FFFFFF" w:themeColor="background1"/>
              </w:rPr>
            </w:pPr>
            <w:bookmarkStart w:id="0" w:name="_Hlk506285974"/>
            <w:r w:rsidRPr="00231FE2">
              <w:rPr>
                <w:rFonts w:ascii="Century Gothic" w:hAnsi="Century Gothic"/>
                <w:color w:val="FFFFFF" w:themeColor="background1"/>
              </w:rPr>
              <w:br/>
            </w:r>
            <w:r w:rsidR="00013A70" w:rsidRPr="00231FE2">
              <w:rPr>
                <w:rFonts w:ascii="Century Gothic" w:hAnsi="Century Gothic"/>
                <w:color w:val="FFFFFF" w:themeColor="background1"/>
              </w:rPr>
              <w:t>Tipo de Suscripción</w:t>
            </w:r>
          </w:p>
        </w:tc>
        <w:tc>
          <w:tcPr>
            <w:tcW w:w="3081" w:type="dxa"/>
            <w:shd w:val="clear" w:color="auto" w:fill="1C4F85"/>
            <w:vAlign w:val="center"/>
          </w:tcPr>
          <w:p w14:paraId="21683D0C" w14:textId="3B7325A2" w:rsidR="00013A70" w:rsidRPr="00231FE2" w:rsidRDefault="00CE071B" w:rsidP="00CE071B">
            <w:pPr>
              <w:spacing w:after="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color w:val="FFFFFF" w:themeColor="background1"/>
              </w:rPr>
            </w:pPr>
            <w:r w:rsidRPr="00231FE2">
              <w:rPr>
                <w:rFonts w:ascii="Century Gothic" w:hAnsi="Century Gothic"/>
                <w:color w:val="FFFFFF" w:themeColor="background1"/>
              </w:rPr>
              <w:br/>
            </w:r>
            <w:sdt>
              <w:sdtPr>
                <w:rPr>
                  <w:rFonts w:ascii="Century Gothic" w:hAnsi="Century Gothic"/>
                  <w:color w:val="FFFFFF" w:themeColor="background1"/>
                </w:rPr>
                <w:id w:val="370581822"/>
                <w:placeholder>
                  <w:docPart w:val="DefaultPlaceholder_-1854013440"/>
                </w:placeholder>
              </w:sdtPr>
              <w:sdtEndPr/>
              <w:sdtContent>
                <w:r w:rsidR="000855B4" w:rsidRPr="00231FE2">
                  <w:rPr>
                    <w:rFonts w:ascii="Century Gothic" w:hAnsi="Century Gothic"/>
                    <w:color w:val="FFFFFF" w:themeColor="background1"/>
                  </w:rPr>
                  <w:t>Basic E1</w:t>
                </w:r>
              </w:sdtContent>
            </w:sdt>
          </w:p>
        </w:tc>
      </w:tr>
      <w:tr w:rsidR="00013A70" w:rsidRPr="00231FE2" w14:paraId="783C9E9C" w14:textId="77777777" w:rsidTr="003652BA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9" w:type="dxa"/>
            <w:shd w:val="clear" w:color="auto" w:fill="1C4F85"/>
            <w:vAlign w:val="center"/>
          </w:tcPr>
          <w:p w14:paraId="4E2B11DD" w14:textId="77777777" w:rsidR="00013A70" w:rsidRPr="00231FE2" w:rsidRDefault="00013A70" w:rsidP="00CE071B">
            <w:pPr>
              <w:jc w:val="left"/>
              <w:rPr>
                <w:rFonts w:ascii="Century Gothic" w:hAnsi="Century Gothic"/>
                <w:color w:val="FFFFFF" w:themeColor="background1"/>
              </w:rPr>
            </w:pPr>
            <w:r w:rsidRPr="00231FE2">
              <w:rPr>
                <w:rFonts w:ascii="Century Gothic" w:hAnsi="Century Gothic"/>
                <w:color w:val="FFFFFF" w:themeColor="background1"/>
              </w:rPr>
              <w:t>Valor mensual por usuario</w:t>
            </w:r>
          </w:p>
          <w:p w14:paraId="65592C3E" w14:textId="77777777" w:rsidR="00013A70" w:rsidRPr="00231FE2" w:rsidRDefault="00013A70" w:rsidP="00CE071B">
            <w:pPr>
              <w:jc w:val="left"/>
              <w:rPr>
                <w:rFonts w:ascii="Century Gothic" w:hAnsi="Century Gothic"/>
                <w:bCs w:val="0"/>
                <w:color w:val="FFFFFF" w:themeColor="background1"/>
              </w:rPr>
            </w:pPr>
            <w:r w:rsidRPr="00231FE2">
              <w:rPr>
                <w:rFonts w:ascii="Century Gothic" w:hAnsi="Century Gothic"/>
                <w:b w:val="0"/>
                <w:bCs w:val="0"/>
                <w:color w:val="FFFFFF" w:themeColor="background1"/>
              </w:rPr>
              <w:t>Pesos Colombianos</w:t>
            </w:r>
          </w:p>
        </w:tc>
        <w:tc>
          <w:tcPr>
            <w:tcW w:w="3081" w:type="dxa"/>
            <w:vAlign w:val="center"/>
          </w:tcPr>
          <w:sdt>
            <w:sdtPr>
              <w:rPr>
                <w:rFonts w:ascii="Century Gothic" w:hAnsi="Century Gothic"/>
                <w:color w:val="1C4F85"/>
              </w:rPr>
              <w:id w:val="-1142964318"/>
              <w:placeholder>
                <w:docPart w:val="DefaultPlaceholder_-1854013440"/>
              </w:placeholder>
            </w:sdtPr>
            <w:sdtEndPr/>
            <w:sdtContent>
              <w:p w14:paraId="29032203" w14:textId="70A47DE1" w:rsidR="00013A70" w:rsidRPr="00231FE2" w:rsidRDefault="002268B6" w:rsidP="00CE071B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Century Gothic" w:hAnsi="Century Gothic"/>
                    <w:color w:val="1C4F85"/>
                  </w:rPr>
                </w:pPr>
                <w:r>
                  <w:rPr>
                    <w:rFonts w:ascii="Century Gothic" w:hAnsi="Century Gothic"/>
                    <w:color w:val="1C4F85"/>
                  </w:rPr>
                  <w:t>$</w:t>
                </w:r>
                <w:r w:rsidR="0097148A">
                  <w:rPr>
                    <w:rFonts w:ascii="Century Gothic" w:hAnsi="Century Gothic"/>
                    <w:color w:val="1C4F85"/>
                  </w:rPr>
                  <w:t>60.0</w:t>
                </w:r>
                <w:r w:rsidR="000F2C90">
                  <w:rPr>
                    <w:rFonts w:ascii="Century Gothic" w:hAnsi="Century Gothic"/>
                    <w:color w:val="1C4F85"/>
                  </w:rPr>
                  <w:t>00</w:t>
                </w:r>
              </w:p>
            </w:sdtContent>
          </w:sdt>
        </w:tc>
      </w:tr>
      <w:tr w:rsidR="000F2C90" w:rsidRPr="00231FE2" w14:paraId="4A6FB91F" w14:textId="77777777" w:rsidTr="003652BA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9" w:type="dxa"/>
            <w:shd w:val="clear" w:color="auto" w:fill="1C4F85"/>
            <w:vAlign w:val="center"/>
          </w:tcPr>
          <w:p w14:paraId="1E236C46" w14:textId="630B020B" w:rsidR="000F2C90" w:rsidRPr="00231FE2" w:rsidRDefault="000F2C90" w:rsidP="00CE071B">
            <w:pPr>
              <w:jc w:val="left"/>
              <w:rPr>
                <w:rFonts w:ascii="Century Gothic" w:hAnsi="Century Gothic"/>
                <w:color w:val="FFFFFF" w:themeColor="background1"/>
              </w:rPr>
            </w:pPr>
            <w:r w:rsidRPr="00231FE2">
              <w:rPr>
                <w:rFonts w:ascii="Century Gothic" w:hAnsi="Century Gothic"/>
                <w:color w:val="FFFFFF" w:themeColor="background1"/>
              </w:rPr>
              <w:t>Número Total Usuarios</w:t>
            </w:r>
          </w:p>
        </w:tc>
        <w:tc>
          <w:tcPr>
            <w:tcW w:w="3081" w:type="dxa"/>
            <w:vAlign w:val="center"/>
          </w:tcPr>
          <w:p w14:paraId="4FFD7B4A" w14:textId="5A9F7EE8" w:rsidR="000F2C90" w:rsidRDefault="000F2C90" w:rsidP="00CE07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1C4F85"/>
              </w:rPr>
            </w:pPr>
            <w:r>
              <w:rPr>
                <w:rFonts w:ascii="Century Gothic" w:hAnsi="Century Gothic"/>
                <w:color w:val="1C4F85"/>
              </w:rPr>
              <w:t>1</w:t>
            </w:r>
          </w:p>
        </w:tc>
      </w:tr>
      <w:tr w:rsidR="00013A70" w:rsidRPr="00231FE2" w14:paraId="1860FA93" w14:textId="77777777" w:rsidTr="003652BA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9" w:type="dxa"/>
            <w:shd w:val="clear" w:color="auto" w:fill="1C4F85"/>
            <w:vAlign w:val="center"/>
          </w:tcPr>
          <w:p w14:paraId="3AD294EE" w14:textId="77777777" w:rsidR="00013A70" w:rsidRPr="00231FE2" w:rsidRDefault="00013A70" w:rsidP="00CE071B">
            <w:pPr>
              <w:jc w:val="left"/>
              <w:rPr>
                <w:rFonts w:ascii="Century Gothic" w:hAnsi="Century Gothic"/>
                <w:color w:val="FFFFFF" w:themeColor="background1"/>
                <w:sz w:val="24"/>
                <w:szCs w:val="24"/>
              </w:rPr>
            </w:pPr>
            <w:r w:rsidRPr="00231FE2">
              <w:rPr>
                <w:rFonts w:ascii="Century Gothic" w:hAnsi="Century Gothic"/>
                <w:color w:val="FFFFFF" w:themeColor="background1"/>
                <w:sz w:val="24"/>
                <w:szCs w:val="24"/>
              </w:rPr>
              <w:t>Valor Total pago mensual</w:t>
            </w:r>
          </w:p>
          <w:p w14:paraId="3BA83BB6" w14:textId="77777777" w:rsidR="00013A70" w:rsidRPr="00231FE2" w:rsidRDefault="00013A70" w:rsidP="00CE071B">
            <w:pPr>
              <w:jc w:val="left"/>
              <w:rPr>
                <w:rFonts w:ascii="Century Gothic" w:hAnsi="Century Gothic"/>
                <w:color w:val="FFFFFF" w:themeColor="background1"/>
                <w:sz w:val="24"/>
                <w:szCs w:val="24"/>
              </w:rPr>
            </w:pPr>
            <w:r w:rsidRPr="00231FE2">
              <w:rPr>
                <w:rFonts w:ascii="Century Gothic" w:hAnsi="Century Gothic"/>
                <w:b w:val="0"/>
                <w:bCs w:val="0"/>
                <w:color w:val="FFFFFF" w:themeColor="background1"/>
                <w:sz w:val="24"/>
                <w:szCs w:val="24"/>
              </w:rPr>
              <w:t>Pesos Colombianos</w:t>
            </w:r>
          </w:p>
        </w:tc>
        <w:tc>
          <w:tcPr>
            <w:tcW w:w="3081" w:type="dxa"/>
            <w:vAlign w:val="center"/>
          </w:tcPr>
          <w:p w14:paraId="4007995F" w14:textId="77777777" w:rsidR="00A46A53" w:rsidRPr="00231FE2" w:rsidRDefault="00A46A53" w:rsidP="00CE07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1C4F85"/>
                <w:sz w:val="24"/>
                <w:szCs w:val="24"/>
              </w:rPr>
            </w:pPr>
          </w:p>
          <w:p w14:paraId="7E93ACB2" w14:textId="1951E1DE" w:rsidR="00013A70" w:rsidRPr="00231FE2" w:rsidRDefault="0097148A" w:rsidP="00CE07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1C4F85"/>
                <w:sz w:val="24"/>
                <w:szCs w:val="24"/>
              </w:rPr>
            </w:pPr>
            <w:r>
              <w:rPr>
                <w:rFonts w:ascii="Century Gothic" w:hAnsi="Century Gothic"/>
                <w:b/>
                <w:bCs/>
                <w:color w:val="1C4F85"/>
                <w:sz w:val="24"/>
                <w:szCs w:val="24"/>
              </w:rPr>
              <w:t>$60.</w:t>
            </w:r>
            <w:r w:rsidR="002268B6">
              <w:rPr>
                <w:rFonts w:ascii="Century Gothic" w:hAnsi="Century Gothic"/>
                <w:b/>
                <w:bCs/>
                <w:color w:val="1C4F85"/>
                <w:sz w:val="24"/>
                <w:szCs w:val="24"/>
              </w:rPr>
              <w:t>00</w:t>
            </w:r>
            <w:r w:rsidR="00EB473A">
              <w:rPr>
                <w:rFonts w:ascii="Century Gothic" w:hAnsi="Century Gothic"/>
                <w:b/>
                <w:bCs/>
                <w:color w:val="1C4F85"/>
                <w:sz w:val="24"/>
                <w:szCs w:val="24"/>
              </w:rPr>
              <w:t>0</w:t>
            </w:r>
          </w:p>
          <w:p w14:paraId="02552B0B" w14:textId="77777777" w:rsidR="004075C8" w:rsidRPr="00231FE2" w:rsidRDefault="004075C8" w:rsidP="00CE071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1C4F85"/>
                <w:sz w:val="24"/>
                <w:szCs w:val="24"/>
              </w:rPr>
            </w:pPr>
          </w:p>
        </w:tc>
      </w:tr>
      <w:bookmarkEnd w:id="0"/>
    </w:tbl>
    <w:p w14:paraId="5B798802" w14:textId="77777777" w:rsidR="00F42B44" w:rsidRPr="00231FE2" w:rsidRDefault="00F42B44" w:rsidP="00F5060F">
      <w:pPr>
        <w:rPr>
          <w:rFonts w:ascii="Century Gothic" w:hAnsi="Century Gothic"/>
        </w:rPr>
      </w:pPr>
    </w:p>
    <w:p w14:paraId="6063A4D1" w14:textId="77777777" w:rsidR="00931A42" w:rsidRPr="00231FE2" w:rsidRDefault="00CE071B" w:rsidP="00CE071B">
      <w:pPr>
        <w:jc w:val="left"/>
        <w:rPr>
          <w:rFonts w:ascii="Century Gothic" w:hAnsi="Century Gothic"/>
          <w:b/>
          <w:sz w:val="24"/>
        </w:rPr>
      </w:pPr>
      <w:r w:rsidRPr="00231FE2">
        <w:rPr>
          <w:rFonts w:ascii="Century Gothic" w:hAnsi="Century Gothic"/>
          <w:b/>
          <w:sz w:val="24"/>
        </w:rPr>
        <w:t>El p</w:t>
      </w:r>
      <w:r w:rsidR="58326FDC" w:rsidRPr="00231FE2">
        <w:rPr>
          <w:rFonts w:ascii="Century Gothic" w:hAnsi="Century Gothic"/>
          <w:b/>
          <w:sz w:val="24"/>
        </w:rPr>
        <w:t>ago de la suscripción mensual incluye:</w:t>
      </w:r>
    </w:p>
    <w:p w14:paraId="69B6DBF0" w14:textId="77777777" w:rsidR="00F42B44" w:rsidRPr="000B7350" w:rsidRDefault="58326FDC" w:rsidP="00CE071B">
      <w:pPr>
        <w:pStyle w:val="Prrafodelista"/>
        <w:numPr>
          <w:ilvl w:val="0"/>
          <w:numId w:val="23"/>
        </w:numPr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  <w:r w:rsidRPr="000B7350">
        <w:rPr>
          <w:rFonts w:ascii="Century Gothic" w:hAnsi="Century Gothic"/>
          <w:sz w:val="20"/>
          <w:szCs w:val="20"/>
        </w:rPr>
        <w:t xml:space="preserve">Acceso a la aplicación </w:t>
      </w:r>
      <w:r w:rsidRPr="000B7350">
        <w:rPr>
          <w:rFonts w:ascii="Century Gothic" w:hAnsi="Century Gothic"/>
          <w:b/>
          <w:bCs/>
          <w:sz w:val="20"/>
          <w:szCs w:val="20"/>
        </w:rPr>
        <w:t>OasisCom</w:t>
      </w:r>
      <w:r w:rsidRPr="000B7350">
        <w:rPr>
          <w:rFonts w:ascii="Century Gothic" w:hAnsi="Century Gothic"/>
          <w:sz w:val="20"/>
          <w:szCs w:val="20"/>
        </w:rPr>
        <w:t xml:space="preserve"> desde navegadores web y aplicación móvil (disponible para Android, iOS y Windows).</w:t>
      </w:r>
    </w:p>
    <w:p w14:paraId="27206340" w14:textId="77777777" w:rsidR="00931A42" w:rsidRPr="000B7350" w:rsidRDefault="00931A42" w:rsidP="00CE071B">
      <w:pPr>
        <w:pStyle w:val="Prrafodelista"/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</w:p>
    <w:p w14:paraId="208C58A8" w14:textId="7B0E2EBD" w:rsidR="00F42B44" w:rsidRPr="000B7350" w:rsidRDefault="006921DD" w:rsidP="00CE071B">
      <w:pPr>
        <w:pStyle w:val="Prrafodelista"/>
        <w:numPr>
          <w:ilvl w:val="0"/>
          <w:numId w:val="23"/>
        </w:numPr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  <w:r w:rsidRPr="000B7350">
        <w:rPr>
          <w:rFonts w:ascii="Century Gothic" w:hAnsi="Century Gothic"/>
          <w:b/>
          <w:bCs/>
          <w:color w:val="C45911" w:themeColor="accent2" w:themeShade="BF"/>
          <w:sz w:val="20"/>
          <w:szCs w:val="20"/>
        </w:rPr>
        <w:t>4 HORA</w:t>
      </w:r>
      <w:bookmarkStart w:id="1" w:name="_GoBack"/>
      <w:bookmarkEnd w:id="1"/>
      <w:r w:rsidRPr="000B7350">
        <w:rPr>
          <w:rFonts w:ascii="Century Gothic" w:hAnsi="Century Gothic"/>
          <w:b/>
          <w:bCs/>
          <w:color w:val="C45911" w:themeColor="accent2" w:themeShade="BF"/>
          <w:sz w:val="20"/>
          <w:szCs w:val="20"/>
        </w:rPr>
        <w:t>S</w:t>
      </w:r>
      <w:r w:rsidR="58326FDC" w:rsidRPr="000B7350">
        <w:rPr>
          <w:rFonts w:ascii="Century Gothic" w:hAnsi="Century Gothic"/>
          <w:color w:val="C45911" w:themeColor="accent2" w:themeShade="BF"/>
          <w:sz w:val="20"/>
          <w:szCs w:val="20"/>
        </w:rPr>
        <w:t xml:space="preserve"> </w:t>
      </w:r>
      <w:r w:rsidR="58326FDC" w:rsidRPr="000B7350">
        <w:rPr>
          <w:rFonts w:ascii="Century Gothic" w:hAnsi="Century Gothic"/>
          <w:sz w:val="20"/>
          <w:szCs w:val="20"/>
        </w:rPr>
        <w:t>de acceso al servicio de soporte al mes.</w:t>
      </w:r>
    </w:p>
    <w:p w14:paraId="4331E6AB" w14:textId="77777777" w:rsidR="00931A42" w:rsidRPr="000B7350" w:rsidRDefault="00931A42" w:rsidP="00CE071B">
      <w:pPr>
        <w:pStyle w:val="Prrafodelista"/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</w:p>
    <w:p w14:paraId="6C6B0C74" w14:textId="77777777" w:rsidR="00F42B44" w:rsidRPr="000B7350" w:rsidRDefault="58326FDC" w:rsidP="00CE071B">
      <w:pPr>
        <w:pStyle w:val="Prrafodelista"/>
        <w:numPr>
          <w:ilvl w:val="0"/>
          <w:numId w:val="23"/>
        </w:numPr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  <w:r w:rsidRPr="000B7350">
        <w:rPr>
          <w:rFonts w:ascii="Century Gothic" w:hAnsi="Century Gothic"/>
          <w:sz w:val="20"/>
          <w:szCs w:val="20"/>
        </w:rPr>
        <w:t xml:space="preserve">Actualizaciones automáticas de la aplicación por cambios de versión y cambios normativos (modificaciones tributarias, contables, laborales, </w:t>
      </w:r>
      <w:proofErr w:type="spellStart"/>
      <w:r w:rsidRPr="000B7350">
        <w:rPr>
          <w:rFonts w:ascii="Century Gothic" w:hAnsi="Century Gothic"/>
          <w:sz w:val="20"/>
          <w:szCs w:val="20"/>
        </w:rPr>
        <w:t>etc</w:t>
      </w:r>
      <w:proofErr w:type="spellEnd"/>
      <w:r w:rsidRPr="000B7350">
        <w:rPr>
          <w:rFonts w:ascii="Century Gothic" w:hAnsi="Century Gothic"/>
          <w:sz w:val="20"/>
          <w:szCs w:val="20"/>
        </w:rPr>
        <w:t>).</w:t>
      </w:r>
    </w:p>
    <w:p w14:paraId="61C9B247" w14:textId="77777777" w:rsidR="00931A42" w:rsidRPr="000B7350" w:rsidRDefault="00931A42" w:rsidP="00CE071B">
      <w:pPr>
        <w:pStyle w:val="Prrafodelista"/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</w:p>
    <w:p w14:paraId="11C93C9D" w14:textId="77777777" w:rsidR="00931A42" w:rsidRPr="000B7350" w:rsidRDefault="58326FDC" w:rsidP="00CE071B">
      <w:pPr>
        <w:pStyle w:val="Prrafodelista"/>
        <w:numPr>
          <w:ilvl w:val="0"/>
          <w:numId w:val="23"/>
        </w:numPr>
        <w:spacing w:after="0" w:line="240" w:lineRule="auto"/>
        <w:ind w:left="567" w:hanging="283"/>
        <w:jc w:val="left"/>
        <w:rPr>
          <w:rFonts w:ascii="Century Gothic" w:hAnsi="Century Gothic"/>
          <w:sz w:val="20"/>
          <w:szCs w:val="20"/>
        </w:rPr>
      </w:pPr>
      <w:r w:rsidRPr="000B7350">
        <w:rPr>
          <w:rFonts w:ascii="Century Gothic" w:hAnsi="Century Gothic"/>
          <w:sz w:val="20"/>
          <w:szCs w:val="20"/>
        </w:rPr>
        <w:t xml:space="preserve">Espacio de almacenamiento de </w:t>
      </w:r>
      <w:r w:rsidRPr="000B7350">
        <w:rPr>
          <w:rFonts w:ascii="Century Gothic" w:hAnsi="Century Gothic"/>
          <w:b/>
          <w:bCs/>
          <w:sz w:val="20"/>
          <w:szCs w:val="20"/>
        </w:rPr>
        <w:t>2GB</w:t>
      </w:r>
      <w:r w:rsidRPr="000B7350">
        <w:rPr>
          <w:rFonts w:ascii="Century Gothic" w:hAnsi="Century Gothic"/>
          <w:sz w:val="20"/>
          <w:szCs w:val="20"/>
        </w:rPr>
        <w:t xml:space="preserve"> para </w:t>
      </w:r>
      <w:r w:rsidRPr="000B7350">
        <w:rPr>
          <w:rFonts w:ascii="Century Gothic" w:hAnsi="Century Gothic"/>
          <w:b/>
          <w:bCs/>
          <w:sz w:val="20"/>
          <w:szCs w:val="20"/>
        </w:rPr>
        <w:t>archivos adjuntos.</w:t>
      </w:r>
    </w:p>
    <w:p w14:paraId="70271F4F" w14:textId="28144923" w:rsidR="00395A85" w:rsidRPr="000B7350" w:rsidRDefault="00395A85" w:rsidP="00CE071B">
      <w:pPr>
        <w:pStyle w:val="Prrafodelista"/>
        <w:ind w:left="567" w:hanging="283"/>
        <w:jc w:val="left"/>
        <w:rPr>
          <w:rFonts w:ascii="Century Gothic" w:hAnsi="Century Gothic"/>
          <w:sz w:val="20"/>
          <w:szCs w:val="20"/>
        </w:rPr>
      </w:pPr>
    </w:p>
    <w:p w14:paraId="27E91675" w14:textId="4CB0DDE5" w:rsidR="00F42B44" w:rsidRPr="000B7350" w:rsidRDefault="645C5773" w:rsidP="00CE071B">
      <w:pPr>
        <w:pStyle w:val="Prrafodelista"/>
        <w:numPr>
          <w:ilvl w:val="0"/>
          <w:numId w:val="23"/>
        </w:numPr>
        <w:spacing w:after="0" w:line="240" w:lineRule="auto"/>
        <w:ind w:left="567" w:hanging="283"/>
        <w:jc w:val="left"/>
        <w:rPr>
          <w:rFonts w:ascii="Century Gothic" w:hAnsi="Century Gothic"/>
          <w:b/>
          <w:bCs/>
          <w:sz w:val="20"/>
          <w:szCs w:val="20"/>
        </w:rPr>
      </w:pPr>
      <w:r w:rsidRPr="000B7350">
        <w:rPr>
          <w:rFonts w:ascii="Century Gothic" w:hAnsi="Century Gothic"/>
          <w:sz w:val="20"/>
          <w:szCs w:val="20"/>
        </w:rPr>
        <w:t xml:space="preserve">Emisión de factura electrónica para máximo </w:t>
      </w:r>
      <w:r w:rsidRPr="000B7350">
        <w:rPr>
          <w:rFonts w:ascii="Century Gothic" w:hAnsi="Century Gothic"/>
          <w:b/>
          <w:bCs/>
          <w:sz w:val="20"/>
          <w:szCs w:val="20"/>
        </w:rPr>
        <w:t>10 transacciones al mes.</w:t>
      </w:r>
    </w:p>
    <w:p w14:paraId="3C9BC784" w14:textId="2D469BAF" w:rsidR="00032448" w:rsidRDefault="000B7350" w:rsidP="00032448">
      <w:pPr>
        <w:spacing w:after="0" w:line="240" w:lineRule="auto"/>
        <w:jc w:val="left"/>
        <w:rPr>
          <w:rFonts w:ascii="Century Gothic" w:hAnsi="Century Gothic"/>
          <w:b/>
          <w:bCs/>
        </w:rPr>
      </w:pPr>
      <w:r w:rsidRPr="00231FE2"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0F2940A" wp14:editId="18C411A6">
                <wp:simplePos x="0" y="0"/>
                <wp:positionH relativeFrom="margin">
                  <wp:posOffset>-720090</wp:posOffset>
                </wp:positionH>
                <wp:positionV relativeFrom="paragraph">
                  <wp:posOffset>16510</wp:posOffset>
                </wp:positionV>
                <wp:extent cx="7868093" cy="2603500"/>
                <wp:effectExtent l="0" t="0" r="19050" b="2540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8093" cy="2603500"/>
                        </a:xfrm>
                        <a:prstGeom prst="rect">
                          <a:avLst/>
                        </a:prstGeom>
                        <a:solidFill>
                          <a:srgbClr val="1C4F85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19AB89" w14:textId="77777777" w:rsidR="0057274F" w:rsidRPr="00FB4E7E" w:rsidRDefault="0057274F" w:rsidP="00725EFE">
                            <w:pPr>
                              <w:ind w:left="1276" w:right="509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Observaciones:</w:t>
                            </w:r>
                          </w:p>
                          <w:p w14:paraId="21D650E2" w14:textId="77777777" w:rsidR="0057274F" w:rsidRPr="00FB4E7E" w:rsidRDefault="0057274F" w:rsidP="00931A42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ind w:left="1418" w:right="509" w:hanging="142"/>
                              <w:rPr>
                                <w:i/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El cliente puede ampliar la capacidad de almacenamiento de adjuntos mediante pago de valor adicional</w:t>
                            </w:r>
                            <w:r w:rsidRPr="00FB4E7E">
                              <w:rPr>
                                <w:i/>
                                <w:color w:val="FFFFFF" w:themeColor="background1"/>
                              </w:rPr>
                              <w:t>.</w:t>
                            </w:r>
                            <w:r w:rsidRPr="00FB4E7E">
                              <w:rPr>
                                <w:i/>
                                <w:color w:val="FFFFFF" w:themeColor="background1"/>
                              </w:rPr>
                              <w:br/>
                              <w:t xml:space="preserve">Los datos propios de la aplicación </w:t>
                            </w:r>
                            <w:r w:rsidRPr="00FB4E7E">
                              <w:rPr>
                                <w:b/>
                                <w:i/>
                                <w:color w:val="FFFFFF" w:themeColor="background1"/>
                              </w:rPr>
                              <w:t xml:space="preserve">NO </w:t>
                            </w:r>
                            <w:r w:rsidRPr="00FB4E7E">
                              <w:rPr>
                                <w:i/>
                                <w:color w:val="FFFFFF" w:themeColor="background1"/>
                              </w:rPr>
                              <w:t xml:space="preserve">consumen espacio </w:t>
                            </w:r>
                            <w:r w:rsidRPr="00FB4E7E">
                              <w:rPr>
                                <w:color w:val="FFFFFF" w:themeColor="background1"/>
                              </w:rPr>
                              <w:t>de adjuntos, y están incluidos en el</w:t>
                            </w:r>
                            <w:r w:rsidRPr="00FB4E7E">
                              <w:rPr>
                                <w:color w:val="FFFFFF" w:themeColor="background1"/>
                              </w:rPr>
                              <w:br/>
                              <w:t>valor mensual.</w:t>
                            </w:r>
                          </w:p>
                          <w:p w14:paraId="35E9B039" w14:textId="77777777" w:rsidR="0057274F" w:rsidRPr="00FB4E7E" w:rsidRDefault="0057274F" w:rsidP="00725EFE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ind w:left="1276" w:right="509" w:firstLine="0"/>
                              <w:rPr>
                                <w:i/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Puede aumentar el paquete de horas de soporte mediante pago de valor adicional de acuerdo al valor de la tarifa vigente.</w:t>
                            </w:r>
                          </w:p>
                          <w:p w14:paraId="611A4526" w14:textId="77777777" w:rsidR="0057274F" w:rsidRPr="00FB4E7E" w:rsidRDefault="0057274F" w:rsidP="00725EFE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ind w:left="1276" w:right="509" w:firstLine="0"/>
                              <w:rPr>
                                <w:i/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La cantidad de facturas electrónicas adicionales emitidas al mes están sujetas al valor de la tarifa vigente.</w:t>
                            </w:r>
                          </w:p>
                          <w:p w14:paraId="47DB9B12" w14:textId="77777777" w:rsidR="0057274F" w:rsidRPr="00FB4E7E" w:rsidRDefault="0057274F" w:rsidP="00725EFE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ind w:left="1276" w:right="509" w:firstLine="0"/>
                              <w:rPr>
                                <w:i/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Los valores de suscripción mensual se empiezan a cancelar cuando la solución entra en producción.</w:t>
                            </w:r>
                          </w:p>
                          <w:p w14:paraId="4ED8DA54" w14:textId="77777777" w:rsidR="0057274F" w:rsidRPr="00FB4E7E" w:rsidRDefault="0057274F" w:rsidP="00725EFE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ind w:left="1276" w:right="509" w:firstLine="0"/>
                              <w:rPr>
                                <w:i/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Los servicios de suscripción SaaS están exentos de IVA.</w:t>
                            </w:r>
                          </w:p>
                          <w:p w14:paraId="703CABB8" w14:textId="77777777" w:rsidR="0057274F" w:rsidRPr="00FB4E7E" w:rsidRDefault="0057274F" w:rsidP="00725EFE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ind w:left="1276" w:right="509" w:firstLine="0"/>
                              <w:rPr>
                                <w:color w:val="FFFFFF" w:themeColor="background1"/>
                              </w:rPr>
                            </w:pPr>
                            <w:r w:rsidRPr="00FB4E7E">
                              <w:rPr>
                                <w:color w:val="FFFFFF" w:themeColor="background1"/>
                              </w:rPr>
                              <w:t>No se exigen cláusulas de permanencia.</w:t>
                            </w:r>
                          </w:p>
                          <w:p w14:paraId="62949E90" w14:textId="77777777" w:rsidR="0057274F" w:rsidRDefault="0057274F" w:rsidP="00013A70">
                            <w:pPr>
                              <w:ind w:right="509"/>
                            </w:pPr>
                          </w:p>
                          <w:p w14:paraId="7A93E9BA" w14:textId="77777777" w:rsidR="0057274F" w:rsidRPr="00500CE9" w:rsidRDefault="0057274F" w:rsidP="00013A70">
                            <w:pPr>
                              <w:ind w:right="50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940A" id="Cuadro de texto 27" o:spid="_x0000_s1032" type="#_x0000_t202" style="position:absolute;margin-left:-56.7pt;margin-top:1.3pt;width:619.55pt;height:20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" fillcolor="#1c4f85" strokeweight=".5pt">
                <v:textbox>
                  <w:txbxContent>
                    <w:p w14:paraId="0619AB89" w14:textId="77777777" w:rsidR="0057274F" w:rsidRPr="00FB4E7E" w:rsidRDefault="0057274F" w:rsidP="00725EFE">
                      <w:pPr>
                        <w:ind w:left="1276" w:right="509"/>
                        <w:rPr>
                          <w:b/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Observaciones:</w:t>
                      </w:r>
                    </w:p>
                    <w:p w14:paraId="21D650E2" w14:textId="77777777" w:rsidR="0057274F" w:rsidRPr="00FB4E7E" w:rsidRDefault="0057274F" w:rsidP="00931A42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ind w:left="1418" w:right="509" w:hanging="142"/>
                        <w:rPr>
                          <w:i/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El cliente puede ampliar la capacidad de almacenamiento de adjuntos mediante pago de valor adicional</w:t>
                      </w:r>
                      <w:r w:rsidRPr="00FB4E7E">
                        <w:rPr>
                          <w:i/>
                          <w:color w:val="FFFFFF" w:themeColor="background1"/>
                        </w:rPr>
                        <w:t>.</w:t>
                      </w:r>
                      <w:r w:rsidRPr="00FB4E7E">
                        <w:rPr>
                          <w:i/>
                          <w:color w:val="FFFFFF" w:themeColor="background1"/>
                        </w:rPr>
                        <w:br/>
                        <w:t xml:space="preserve">Los datos propios de la aplicación </w:t>
                      </w:r>
                      <w:r w:rsidRPr="00FB4E7E">
                        <w:rPr>
                          <w:b/>
                          <w:i/>
                          <w:color w:val="FFFFFF" w:themeColor="background1"/>
                        </w:rPr>
                        <w:t xml:space="preserve">NO </w:t>
                      </w:r>
                      <w:r w:rsidRPr="00FB4E7E">
                        <w:rPr>
                          <w:i/>
                          <w:color w:val="FFFFFF" w:themeColor="background1"/>
                        </w:rPr>
                        <w:t xml:space="preserve">consumen espacio </w:t>
                      </w:r>
                      <w:r w:rsidRPr="00FB4E7E">
                        <w:rPr>
                          <w:color w:val="FFFFFF" w:themeColor="background1"/>
                        </w:rPr>
                        <w:t>de adjuntos, y están incluidos en el</w:t>
                      </w:r>
                      <w:r w:rsidRPr="00FB4E7E">
                        <w:rPr>
                          <w:color w:val="FFFFFF" w:themeColor="background1"/>
                        </w:rPr>
                        <w:br/>
                        <w:t>valor mensual.</w:t>
                      </w:r>
                    </w:p>
                    <w:p w14:paraId="35E9B039" w14:textId="77777777" w:rsidR="0057274F" w:rsidRPr="00FB4E7E" w:rsidRDefault="0057274F" w:rsidP="00725EFE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ind w:left="1276" w:right="509" w:firstLine="0"/>
                        <w:rPr>
                          <w:i/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Puede aumentar el paquete de horas de soporte mediante pago de valor adicional de acuerdo al valor de la tarifa vigente.</w:t>
                      </w:r>
                    </w:p>
                    <w:p w14:paraId="611A4526" w14:textId="77777777" w:rsidR="0057274F" w:rsidRPr="00FB4E7E" w:rsidRDefault="0057274F" w:rsidP="00725EFE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ind w:left="1276" w:right="509" w:firstLine="0"/>
                        <w:rPr>
                          <w:i/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La cantidad de facturas electrónicas adicionales emitidas al mes están sujetas al valor de la tarifa vigente.</w:t>
                      </w:r>
                    </w:p>
                    <w:p w14:paraId="47DB9B12" w14:textId="77777777" w:rsidR="0057274F" w:rsidRPr="00FB4E7E" w:rsidRDefault="0057274F" w:rsidP="00725EFE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ind w:left="1276" w:right="509" w:firstLine="0"/>
                        <w:rPr>
                          <w:i/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Los valores de suscripción mensual se empiezan a cancelar cuando la solución entra en producción.</w:t>
                      </w:r>
                    </w:p>
                    <w:p w14:paraId="4ED8DA54" w14:textId="77777777" w:rsidR="0057274F" w:rsidRPr="00FB4E7E" w:rsidRDefault="0057274F" w:rsidP="00725EFE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ind w:left="1276" w:right="509" w:firstLine="0"/>
                        <w:rPr>
                          <w:i/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Los servicios de suscripción SaaS están exentos de IVA.</w:t>
                      </w:r>
                    </w:p>
                    <w:p w14:paraId="703CABB8" w14:textId="77777777" w:rsidR="0057274F" w:rsidRPr="00FB4E7E" w:rsidRDefault="0057274F" w:rsidP="00725EFE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ind w:left="1276" w:right="509" w:firstLine="0"/>
                        <w:rPr>
                          <w:color w:val="FFFFFF" w:themeColor="background1"/>
                        </w:rPr>
                      </w:pPr>
                      <w:r w:rsidRPr="00FB4E7E">
                        <w:rPr>
                          <w:color w:val="FFFFFF" w:themeColor="background1"/>
                        </w:rPr>
                        <w:t>No se exigen cláusulas de permanencia.</w:t>
                      </w:r>
                    </w:p>
                    <w:p w14:paraId="62949E90" w14:textId="77777777" w:rsidR="0057274F" w:rsidRDefault="0057274F" w:rsidP="00013A70">
                      <w:pPr>
                        <w:ind w:right="509"/>
                      </w:pPr>
                    </w:p>
                    <w:p w14:paraId="7A93E9BA" w14:textId="77777777" w:rsidR="0057274F" w:rsidRPr="00500CE9" w:rsidRDefault="0057274F" w:rsidP="00013A70">
                      <w:pPr>
                        <w:ind w:right="509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DF500C" w14:textId="1A95315D" w:rsidR="00032448" w:rsidRDefault="00032448" w:rsidP="00032448">
      <w:pPr>
        <w:spacing w:after="0" w:line="240" w:lineRule="auto"/>
        <w:jc w:val="left"/>
        <w:rPr>
          <w:rFonts w:ascii="Century Gothic" w:hAnsi="Century Gothic"/>
          <w:b/>
          <w:bCs/>
        </w:rPr>
      </w:pPr>
    </w:p>
    <w:p w14:paraId="340F4A9D" w14:textId="52E93A96" w:rsidR="00786AB9" w:rsidRPr="00A03279" w:rsidRDefault="00786AB9" w:rsidP="00A03279">
      <w:pPr>
        <w:spacing w:after="0" w:line="240" w:lineRule="auto"/>
        <w:jc w:val="left"/>
        <w:rPr>
          <w:rFonts w:ascii="Century Gothic" w:hAnsi="Century Gothic"/>
          <w:b/>
          <w:bCs/>
        </w:rPr>
        <w:sectPr w:rsidR="00786AB9" w:rsidRPr="00A03279" w:rsidSect="00786AB9">
          <w:headerReference w:type="default" r:id="rId29"/>
          <w:type w:val="continuous"/>
          <w:pgSz w:w="12240" w:h="15840" w:code="1"/>
          <w:pgMar w:top="709" w:right="1134" w:bottom="709" w:left="1134" w:header="709" w:footer="709" w:gutter="0"/>
          <w:cols w:space="708"/>
          <w:docGrid w:linePitch="360"/>
        </w:sectPr>
      </w:pPr>
    </w:p>
    <w:tbl>
      <w:tblPr>
        <w:tblStyle w:val="Tabladecuadrcula1clara-nfasis5"/>
        <w:tblpPr w:leftFromText="141" w:rightFromText="141" w:vertAnchor="text" w:horzAnchor="margin" w:tblpY="-223"/>
        <w:tblW w:w="10058" w:type="dxa"/>
        <w:tblLook w:val="04A0" w:firstRow="1" w:lastRow="0" w:firstColumn="1" w:lastColumn="0" w:noHBand="0" w:noVBand="1"/>
      </w:tblPr>
      <w:tblGrid>
        <w:gridCol w:w="5185"/>
        <w:gridCol w:w="4873"/>
      </w:tblGrid>
      <w:tr w:rsidR="00E07692" w:rsidRPr="00231FE2" w14:paraId="3DEC35AD" w14:textId="77777777" w:rsidTr="00FB4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58" w:type="dxa"/>
            <w:gridSpan w:val="2"/>
            <w:shd w:val="clear" w:color="auto" w:fill="1C4F85"/>
            <w:vAlign w:val="center"/>
          </w:tcPr>
          <w:p w14:paraId="49AE4725" w14:textId="77777777" w:rsidR="00E07692" w:rsidRPr="00231FE2" w:rsidRDefault="00E07692" w:rsidP="00E07692">
            <w:pPr>
              <w:jc w:val="center"/>
              <w:rPr>
                <w:rFonts w:ascii="Century Gothic" w:hAnsi="Century Gothic"/>
                <w:sz w:val="28"/>
              </w:rPr>
            </w:pPr>
            <w:bookmarkStart w:id="2" w:name="_Hlk506295323"/>
            <w:r w:rsidRPr="00231FE2">
              <w:rPr>
                <w:rFonts w:ascii="Century Gothic" w:hAnsi="Century Gothic"/>
                <w:color w:val="FFFFFF" w:themeColor="background1"/>
              </w:rPr>
              <w:lastRenderedPageBreak/>
              <w:t>Pago por concepto de servicios de implementación</w:t>
            </w:r>
          </w:p>
        </w:tc>
      </w:tr>
      <w:tr w:rsidR="00E07692" w:rsidRPr="00231FE2" w14:paraId="149ECA78" w14:textId="77777777" w:rsidTr="00E07692">
        <w:trPr>
          <w:trHeight w:val="4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85" w:type="dxa"/>
            <w:vAlign w:val="center"/>
          </w:tcPr>
          <w:p w14:paraId="29D40285" w14:textId="46388CD9" w:rsidR="00E07692" w:rsidRPr="00231FE2" w:rsidRDefault="00E07692" w:rsidP="00E07692">
            <w:pPr>
              <w:tabs>
                <w:tab w:val="left" w:pos="4414"/>
              </w:tabs>
              <w:spacing w:after="40"/>
              <w:ind w:left="445" w:right="555"/>
              <w:jc w:val="center"/>
              <w:rPr>
                <w:rFonts w:ascii="Century Gothic" w:hAnsi="Century Gothic"/>
                <w:color w:val="C45911" w:themeColor="accent2" w:themeShade="BF"/>
                <w:sz w:val="20"/>
              </w:rPr>
            </w:pPr>
            <w:r w:rsidRPr="00231FE2">
              <w:rPr>
                <w:rFonts w:ascii="Century Gothic" w:hAnsi="Century Gothic"/>
                <w:color w:val="1F3864" w:themeColor="accent1" w:themeShade="80"/>
                <w:sz w:val="20"/>
              </w:rPr>
              <w:br/>
              <w:t>Servicios de Parametrización y Configuración de los siguientes productos incluidos con</w:t>
            </w:r>
            <w:r w:rsidRPr="00231FE2">
              <w:rPr>
                <w:rFonts w:ascii="Century Gothic" w:hAnsi="Century Gothic"/>
                <w:color w:val="1F3864" w:themeColor="accent1" w:themeShade="80"/>
                <w:sz w:val="20"/>
              </w:rPr>
              <w:br/>
              <w:t xml:space="preserve"> el Plan </w:t>
            </w:r>
            <w:sdt>
              <w:sdtPr>
                <w:rPr>
                  <w:rFonts w:ascii="Century Gothic" w:hAnsi="Century Gothic"/>
                  <w:color w:val="1F3864" w:themeColor="accent1" w:themeShade="80"/>
                  <w:sz w:val="20"/>
                </w:rPr>
                <w:id w:val="2130506130"/>
                <w:placeholder>
                  <w:docPart w:val="DefaultPlaceholder_-1854013440"/>
                </w:placeholder>
              </w:sdtPr>
              <w:sdtEndPr/>
              <w:sdtContent>
                <w:r w:rsidR="0007277D" w:rsidRPr="00231FE2">
                  <w:rPr>
                    <w:rFonts w:ascii="Century Gothic" w:hAnsi="Century Gothic"/>
                    <w:color w:val="1F3864" w:themeColor="accent1" w:themeShade="80"/>
                    <w:sz w:val="20"/>
                  </w:rPr>
                  <w:t>Basic E1</w:t>
                </w:r>
                <w:r w:rsidRPr="00231FE2">
                  <w:rPr>
                    <w:rFonts w:ascii="Century Gothic" w:hAnsi="Century Gothic"/>
                    <w:color w:val="1F3864" w:themeColor="accent1" w:themeShade="80"/>
                    <w:sz w:val="20"/>
                  </w:rPr>
                  <w:t>:</w:t>
                </w:r>
              </w:sdtContent>
            </w:sdt>
            <w:r w:rsidRPr="00231FE2">
              <w:rPr>
                <w:rFonts w:ascii="Century Gothic" w:hAnsi="Century Gothic"/>
                <w:color w:val="C45911" w:themeColor="accent2" w:themeShade="BF"/>
                <w:sz w:val="20"/>
              </w:rPr>
              <w:br/>
            </w:r>
          </w:p>
          <w:p w14:paraId="45716588" w14:textId="7E791DC9" w:rsidR="00E07692" w:rsidRPr="00231FE2" w:rsidRDefault="002D6040" w:rsidP="0049219A">
            <w:pPr>
              <w:pStyle w:val="Prrafodelista"/>
              <w:numPr>
                <w:ilvl w:val="0"/>
                <w:numId w:val="11"/>
              </w:numPr>
              <w:tabs>
                <w:tab w:val="left" w:pos="4414"/>
              </w:tabs>
              <w:spacing w:after="40"/>
              <w:ind w:right="555"/>
              <w:jc w:val="left"/>
              <w:rPr>
                <w:rFonts w:ascii="Century Gothic" w:hAnsi="Century Gothic"/>
                <w:color w:val="1F3864" w:themeColor="accent1" w:themeShade="80"/>
                <w:sz w:val="20"/>
              </w:rPr>
            </w:pPr>
            <w:sdt>
              <w:sdtPr>
                <w:rPr>
                  <w:rStyle w:val="PiedepginaCar"/>
                  <w:rFonts w:ascii="Century Gothic" w:hAnsi="Century Gothic"/>
                  <w:color w:val="2F5496" w:themeColor="accent1" w:themeShade="BF"/>
                  <w:sz w:val="16"/>
                </w:rPr>
                <w:alias w:val="Producto"/>
                <w:tag w:val="Producto"/>
                <w:id w:val="-321965129"/>
                <w:placeholder>
                  <w:docPart w:val="9638A23AED274FFD9A1EEBA6D134EA33"/>
                </w:placeholder>
                <w15:color w:val="000080"/>
                <w:comboBox>
                  <w:listItem w:value="Elija un elemento."/>
                  <w:listItem w:displayText="Producto FIN (Contabilidad, Tesorería, Cartera, Cuentas por pagar, Activos fijos, Presupuestos, Inversiones, presupuesto oficial, Asociados)." w:value="Producto FIN (Contabilidad, Tesorería, Cartera, Cuentas por pagar, Activos fijos, Presupuestos, Inversiones, presupuesto oficial, Asociados)."/>
                  <w:listItem w:displayText="Producto SCM: (Facturación, Ventas, Punto de venta POS, Compras, Contratos, Inventarios, Importaciones, Distribución, Bodegas WMS)." w:value="Producto SCM: (Facturación, Ventas, Punto de venta POS, Compras, Contratos, Inventarios, Importaciones, Distribución, Bodegas WMS)."/>
                  <w:listItem w:displayText="Producto MRP: (Producción, Control, Costos, Mantenimiento)." w:value="Producto MRP: (Producción, Control, Costos, Mantenimiento)."/>
                  <w:listItem w:displayText="Producto HRM (Nómina, Recursos Humanos, Asistencia)." w:value="Producto HRM (Nómina, Recursos Humanos, Asistencia)."/>
                  <w:listItem w:displayText="Producto CRM (Mercadeo, Ventas, Servicio, Proyectos, Help Desk, Portales, Móviles)." w:value="Producto CRM (Mercadeo, Ventas, Servicio, Proyectos, Help Desk, Portales, Móviles)."/>
                  <w:listItem w:displayText="Producto DSS (Inteligencia de negocios, Cuadro de mando integral, Costos ABC)." w:value="Producto DSS (Inteligencia de negocios, Cuadro de mando integral, Costos ABC)."/>
                </w:comboBox>
              </w:sdtPr>
              <w:sdtEndPr>
                <w:rPr>
                  <w:rStyle w:val="Fuentedeprrafopredeter"/>
                </w:rPr>
              </w:sdtEndPr>
              <w:sdtContent>
                <w:r w:rsidR="0007277D" w:rsidRPr="00231FE2">
                  <w:rPr>
                    <w:rStyle w:val="PiedepginaCar"/>
                    <w:rFonts w:ascii="Century Gothic" w:hAnsi="Century Gothic"/>
                    <w:color w:val="2F5496" w:themeColor="accent1" w:themeShade="BF"/>
                    <w:sz w:val="16"/>
                  </w:rPr>
                  <w:t xml:space="preserve">Producto SCM: (Facturación, Ventas, Punto de venta POS, Compras, </w:t>
                </w:r>
                <w:r w:rsidR="002742EE">
                  <w:rPr>
                    <w:rStyle w:val="PiedepginaCar"/>
                    <w:rFonts w:ascii="Century Gothic" w:hAnsi="Century Gothic"/>
                    <w:color w:val="2F5496" w:themeColor="accent1" w:themeShade="BF"/>
                    <w:sz w:val="16"/>
                  </w:rPr>
                  <w:t xml:space="preserve"> Inventarios,  Distribución, Bodegas</w:t>
                </w:r>
                <w:r w:rsidR="0007277D" w:rsidRPr="00231FE2">
                  <w:rPr>
                    <w:rStyle w:val="PiedepginaCar"/>
                    <w:rFonts w:ascii="Century Gothic" w:hAnsi="Century Gothic"/>
                    <w:color w:val="2F5496" w:themeColor="accent1" w:themeShade="BF"/>
                    <w:sz w:val="16"/>
                  </w:rPr>
                  <w:t>).</w:t>
                </w:r>
              </w:sdtContent>
            </w:sdt>
            <w:r w:rsidR="00F3793A" w:rsidRPr="00231FE2">
              <w:rPr>
                <w:rFonts w:ascii="Century Gothic" w:hAnsi="Century Gothic"/>
                <w:bCs w:val="0"/>
                <w:color w:val="C45911" w:themeColor="accent2" w:themeShade="BF"/>
                <w:sz w:val="20"/>
              </w:rPr>
              <w:t xml:space="preserve"> </w:t>
            </w:r>
            <w:r w:rsidR="0049219A" w:rsidRPr="00231FE2">
              <w:rPr>
                <w:rFonts w:ascii="Century Gothic" w:hAnsi="Century Gothic"/>
                <w:bCs w:val="0"/>
                <w:color w:val="C45911" w:themeColor="accent2" w:themeShade="BF"/>
                <w:sz w:val="20"/>
              </w:rPr>
              <w:br/>
            </w:r>
          </w:p>
          <w:p w14:paraId="19A4BD85" w14:textId="77777777" w:rsidR="0049219A" w:rsidRPr="00231FE2" w:rsidRDefault="0049219A" w:rsidP="0007277D">
            <w:pPr>
              <w:pStyle w:val="Prrafodelista"/>
              <w:tabs>
                <w:tab w:val="left" w:pos="4414"/>
              </w:tabs>
              <w:spacing w:after="40"/>
              <w:ind w:right="555"/>
              <w:jc w:val="left"/>
              <w:rPr>
                <w:rFonts w:ascii="Century Gothic" w:hAnsi="Century Gothic"/>
                <w:color w:val="1F3864" w:themeColor="accent1" w:themeShade="80"/>
                <w:sz w:val="20"/>
              </w:rPr>
            </w:pPr>
          </w:p>
        </w:tc>
        <w:tc>
          <w:tcPr>
            <w:tcW w:w="4873" w:type="dxa"/>
            <w:vAlign w:val="center"/>
          </w:tcPr>
          <w:sdt>
            <w:sdtPr>
              <w:rPr>
                <w:rFonts w:ascii="Century Gothic" w:hAnsi="Century Gothic"/>
                <w:color w:val="1C4F85"/>
                <w:sz w:val="28"/>
              </w:rPr>
              <w:id w:val="281088335"/>
              <w:placeholder>
                <w:docPart w:val="DefaultPlaceholder_-1854013440"/>
              </w:placeholder>
            </w:sdtPr>
            <w:sdtEndPr/>
            <w:sdtContent>
              <w:p w14:paraId="600756EE" w14:textId="622133FB" w:rsidR="00E07692" w:rsidRPr="00231FE2" w:rsidRDefault="0007277D" w:rsidP="00E07692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Century Gothic" w:hAnsi="Century Gothic"/>
                    <w:bCs/>
                    <w:color w:val="1C4F85"/>
                    <w:sz w:val="20"/>
                  </w:rPr>
                </w:pPr>
                <w:r w:rsidRPr="00231FE2">
                  <w:rPr>
                    <w:rFonts w:ascii="Century Gothic" w:hAnsi="Century Gothic"/>
                    <w:color w:val="1C4F85"/>
                    <w:sz w:val="28"/>
                  </w:rPr>
                  <w:t xml:space="preserve">$ </w:t>
                </w:r>
                <w:r w:rsidR="006921DD">
                  <w:rPr>
                    <w:rFonts w:ascii="Century Gothic" w:hAnsi="Century Gothic"/>
                    <w:color w:val="1C4F85"/>
                    <w:sz w:val="28"/>
                  </w:rPr>
                  <w:t>6</w:t>
                </w:r>
                <w:r w:rsidRPr="00231FE2">
                  <w:rPr>
                    <w:rFonts w:ascii="Century Gothic" w:hAnsi="Century Gothic"/>
                    <w:color w:val="1C4F85"/>
                    <w:sz w:val="28"/>
                  </w:rPr>
                  <w:t>00.000</w:t>
                </w:r>
              </w:p>
            </w:sdtContent>
          </w:sdt>
        </w:tc>
      </w:tr>
      <w:tr w:rsidR="00E07692" w:rsidRPr="00231FE2" w14:paraId="6E085534" w14:textId="77777777" w:rsidTr="00E07692">
        <w:trPr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85" w:type="dxa"/>
            <w:vAlign w:val="center"/>
          </w:tcPr>
          <w:p w14:paraId="2ACA278D" w14:textId="77777777" w:rsidR="00E07692" w:rsidRPr="00231FE2" w:rsidRDefault="00E07692" w:rsidP="00E07692">
            <w:pPr>
              <w:rPr>
                <w:rFonts w:ascii="Century Gothic" w:hAnsi="Century Gothic"/>
                <w:color w:val="1C4F85"/>
              </w:rPr>
            </w:pPr>
            <w:r w:rsidRPr="00231FE2">
              <w:rPr>
                <w:rFonts w:ascii="Century Gothic" w:hAnsi="Century Gothic"/>
                <w:color w:val="1C4F85"/>
              </w:rPr>
              <w:t>IVA Servicios (19%)</w:t>
            </w:r>
          </w:p>
        </w:tc>
        <w:tc>
          <w:tcPr>
            <w:tcW w:w="4873" w:type="dxa"/>
            <w:vAlign w:val="center"/>
          </w:tcPr>
          <w:sdt>
            <w:sdtPr>
              <w:rPr>
                <w:rFonts w:ascii="Century Gothic" w:hAnsi="Century Gothic"/>
                <w:b/>
                <w:color w:val="1C4F85"/>
              </w:rPr>
              <w:id w:val="1205677954"/>
              <w:placeholder>
                <w:docPart w:val="DefaultPlaceholder_-1854013440"/>
              </w:placeholder>
            </w:sdtPr>
            <w:sdtEndPr/>
            <w:sdtContent>
              <w:p w14:paraId="285C0A6A" w14:textId="21FD320A" w:rsidR="00E07692" w:rsidRPr="00231FE2" w:rsidRDefault="0007277D" w:rsidP="00E07692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Century Gothic" w:hAnsi="Century Gothic"/>
                    <w:b/>
                    <w:color w:val="1C4F85"/>
                  </w:rPr>
                </w:pPr>
                <w:r w:rsidRPr="00231FE2">
                  <w:rPr>
                    <w:rFonts w:ascii="Century Gothic" w:hAnsi="Century Gothic"/>
                    <w:b/>
                    <w:color w:val="1C4F85"/>
                  </w:rPr>
                  <w:t xml:space="preserve">$ </w:t>
                </w:r>
                <w:r w:rsidR="006921DD">
                  <w:rPr>
                    <w:rFonts w:ascii="Century Gothic" w:hAnsi="Century Gothic"/>
                    <w:b/>
                    <w:color w:val="1C4F85"/>
                  </w:rPr>
                  <w:t>114</w:t>
                </w:r>
                <w:r w:rsidR="00A516C6" w:rsidRPr="00231FE2">
                  <w:rPr>
                    <w:rFonts w:ascii="Century Gothic" w:hAnsi="Century Gothic"/>
                    <w:b/>
                    <w:color w:val="1C4F85"/>
                  </w:rPr>
                  <w:t>.000</w:t>
                </w:r>
              </w:p>
            </w:sdtContent>
          </w:sdt>
        </w:tc>
      </w:tr>
      <w:tr w:rsidR="00E07692" w:rsidRPr="00231FE2" w14:paraId="7A18817D" w14:textId="77777777" w:rsidTr="00E07692">
        <w:trPr>
          <w:trHeight w:val="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85" w:type="dxa"/>
            <w:vAlign w:val="center"/>
          </w:tcPr>
          <w:p w14:paraId="50B99DC8" w14:textId="77777777" w:rsidR="00E07692" w:rsidRPr="00231FE2" w:rsidRDefault="00E07692" w:rsidP="00E07692">
            <w:pPr>
              <w:spacing w:after="0"/>
              <w:rPr>
                <w:rFonts w:ascii="Century Gothic" w:hAnsi="Century Gothic"/>
                <w:color w:val="1C4F85"/>
                <w:sz w:val="28"/>
                <w:szCs w:val="28"/>
              </w:rPr>
            </w:pPr>
            <w:r w:rsidRPr="00231FE2">
              <w:rPr>
                <w:rFonts w:ascii="Century Gothic" w:hAnsi="Century Gothic"/>
                <w:color w:val="1C4F85"/>
                <w:sz w:val="28"/>
                <w:szCs w:val="28"/>
              </w:rPr>
              <w:br/>
              <w:t>Valor Total Servicios (COP)</w:t>
            </w:r>
          </w:p>
          <w:p w14:paraId="7BE6DF17" w14:textId="77777777" w:rsidR="00E07692" w:rsidRPr="00231FE2" w:rsidRDefault="00E07692" w:rsidP="00E07692">
            <w:pPr>
              <w:spacing w:after="0"/>
              <w:rPr>
                <w:rFonts w:ascii="Century Gothic" w:hAnsi="Century Gothic"/>
                <w:color w:val="1C4F85"/>
                <w:sz w:val="28"/>
              </w:rPr>
            </w:pPr>
          </w:p>
        </w:tc>
        <w:tc>
          <w:tcPr>
            <w:tcW w:w="4873" w:type="dxa"/>
            <w:vAlign w:val="center"/>
          </w:tcPr>
          <w:p w14:paraId="63096299" w14:textId="6C9544D7" w:rsidR="00E07692" w:rsidRPr="00231FE2" w:rsidRDefault="006921DD" w:rsidP="00A516C6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color w:val="1C4F85"/>
                <w:sz w:val="28"/>
                <w:szCs w:val="28"/>
              </w:rPr>
            </w:pPr>
            <w:r>
              <w:rPr>
                <w:rFonts w:ascii="Century Gothic" w:hAnsi="Century Gothic"/>
                <w:b/>
                <w:bCs/>
                <w:color w:val="1C4F85"/>
                <w:sz w:val="36"/>
                <w:szCs w:val="28"/>
              </w:rPr>
              <w:t>$714.000</w:t>
            </w:r>
          </w:p>
        </w:tc>
      </w:tr>
      <w:bookmarkEnd w:id="2"/>
    </w:tbl>
    <w:p w14:paraId="192C868F" w14:textId="46F95951" w:rsidR="00F42B44" w:rsidRPr="00231FE2" w:rsidRDefault="00F42B44" w:rsidP="00F5060F">
      <w:pPr>
        <w:rPr>
          <w:rFonts w:ascii="Century Gothic" w:hAnsi="Century Gothic"/>
          <w:sz w:val="20"/>
        </w:rPr>
      </w:pPr>
    </w:p>
    <w:p w14:paraId="5C32D006" w14:textId="77777777" w:rsidR="00F42B44" w:rsidRPr="00231FE2" w:rsidRDefault="645C5773" w:rsidP="645C5773">
      <w:pPr>
        <w:rPr>
          <w:rFonts w:ascii="Century Gothic" w:hAnsi="Century Gothic"/>
          <w:color w:val="2F5496" w:themeColor="accent1" w:themeShade="BF"/>
        </w:rPr>
      </w:pPr>
      <w:r w:rsidRPr="00231FE2">
        <w:rPr>
          <w:rFonts w:ascii="Century Gothic" w:hAnsi="Century Gothic"/>
          <w:color w:val="2F5496" w:themeColor="accent1" w:themeShade="BF"/>
        </w:rPr>
        <w:t>La implementación comprende las siguientes actividades:</w:t>
      </w:r>
    </w:p>
    <w:p w14:paraId="2463593D" w14:textId="77777777" w:rsidR="00F42B44" w:rsidRPr="00231FE2" w:rsidRDefault="645C5773" w:rsidP="00F5060F">
      <w:pPr>
        <w:pStyle w:val="Prrafodelista"/>
        <w:numPr>
          <w:ilvl w:val="0"/>
          <w:numId w:val="7"/>
        </w:numPr>
        <w:rPr>
          <w:rFonts w:ascii="Century Gothic" w:hAnsi="Century Gothic"/>
        </w:rPr>
      </w:pPr>
      <w:r w:rsidRPr="00231FE2">
        <w:rPr>
          <w:rFonts w:ascii="Century Gothic" w:hAnsi="Century Gothic"/>
        </w:rPr>
        <w:t>Levantamiento de información y reconocimiento de los procesos de la empresa según los requerimientos definidos en la propuesta comercial.</w:t>
      </w:r>
    </w:p>
    <w:p w14:paraId="12633196" w14:textId="77777777" w:rsidR="00F42B44" w:rsidRPr="00231FE2" w:rsidRDefault="645C5773" w:rsidP="00F5060F">
      <w:pPr>
        <w:pStyle w:val="Prrafodelista"/>
        <w:numPr>
          <w:ilvl w:val="0"/>
          <w:numId w:val="7"/>
        </w:numPr>
        <w:rPr>
          <w:rFonts w:ascii="Century Gothic" w:hAnsi="Century Gothic"/>
        </w:rPr>
      </w:pPr>
      <w:r w:rsidRPr="00231FE2">
        <w:rPr>
          <w:rFonts w:ascii="Century Gothic" w:hAnsi="Century Gothic"/>
        </w:rPr>
        <w:t>Adecuación y parametrización de los módulos contemplados en la presente propuesta.</w:t>
      </w:r>
    </w:p>
    <w:p w14:paraId="0271F25B" w14:textId="77777777" w:rsidR="00F42B44" w:rsidRPr="00231FE2" w:rsidRDefault="645C5773" w:rsidP="00F5060F">
      <w:pPr>
        <w:pStyle w:val="Prrafodelista"/>
        <w:numPr>
          <w:ilvl w:val="0"/>
          <w:numId w:val="7"/>
        </w:numPr>
        <w:rPr>
          <w:rFonts w:ascii="Century Gothic" w:hAnsi="Century Gothic"/>
        </w:rPr>
      </w:pPr>
      <w:r w:rsidRPr="00231FE2">
        <w:rPr>
          <w:rFonts w:ascii="Century Gothic" w:hAnsi="Century Gothic"/>
        </w:rPr>
        <w:t>Pruebas y ajustes de parametrización.</w:t>
      </w:r>
    </w:p>
    <w:p w14:paraId="686B3CA3" w14:textId="77777777" w:rsidR="00F42B44" w:rsidRPr="00231FE2" w:rsidRDefault="645C5773" w:rsidP="00F5060F">
      <w:pPr>
        <w:pStyle w:val="Prrafodelista"/>
        <w:numPr>
          <w:ilvl w:val="0"/>
          <w:numId w:val="7"/>
        </w:numPr>
        <w:rPr>
          <w:rFonts w:ascii="Century Gothic" w:hAnsi="Century Gothic"/>
        </w:rPr>
      </w:pPr>
      <w:r w:rsidRPr="00231FE2">
        <w:rPr>
          <w:rFonts w:ascii="Century Gothic" w:hAnsi="Century Gothic"/>
        </w:rPr>
        <w:t>Capacitación de usuarios finales.</w:t>
      </w:r>
    </w:p>
    <w:p w14:paraId="6D98F220" w14:textId="77777777" w:rsidR="00D94B42" w:rsidRPr="00231FE2" w:rsidRDefault="645C5773" w:rsidP="00F42B44">
      <w:pPr>
        <w:pStyle w:val="Prrafodelista"/>
        <w:numPr>
          <w:ilvl w:val="0"/>
          <w:numId w:val="7"/>
        </w:numPr>
        <w:rPr>
          <w:rFonts w:ascii="Century Gothic" w:hAnsi="Century Gothic"/>
          <w:b/>
        </w:rPr>
      </w:pPr>
      <w:r w:rsidRPr="00231FE2">
        <w:rPr>
          <w:rFonts w:ascii="Century Gothic" w:hAnsi="Century Gothic"/>
        </w:rPr>
        <w:t>Salida a producción y puesta en marcha</w:t>
      </w:r>
    </w:p>
    <w:p w14:paraId="1F8DB408" w14:textId="48171BE3" w:rsidR="006C6E35" w:rsidRPr="00231FE2" w:rsidRDefault="006C6E35" w:rsidP="006C6E35">
      <w:pPr>
        <w:pStyle w:val="Prrafodelista"/>
        <w:ind w:left="1146"/>
        <w:rPr>
          <w:rFonts w:ascii="Century Gothic" w:hAnsi="Century Gothic"/>
          <w:b/>
        </w:rPr>
      </w:pPr>
    </w:p>
    <w:tbl>
      <w:tblPr>
        <w:tblStyle w:val="Tablaconcuadrcula"/>
        <w:tblW w:w="8510" w:type="dxa"/>
        <w:jc w:val="center"/>
        <w:tblLook w:val="04A0" w:firstRow="1" w:lastRow="0" w:firstColumn="1" w:lastColumn="0" w:noHBand="0" w:noVBand="1"/>
      </w:tblPr>
      <w:tblGrid>
        <w:gridCol w:w="2497"/>
        <w:gridCol w:w="6013"/>
      </w:tblGrid>
      <w:tr w:rsidR="00F42B44" w:rsidRPr="00231FE2" w14:paraId="16DA4DC5" w14:textId="77777777" w:rsidTr="00FB4E7E">
        <w:trPr>
          <w:trHeight w:val="639"/>
          <w:jc w:val="center"/>
        </w:trPr>
        <w:tc>
          <w:tcPr>
            <w:tcW w:w="2497" w:type="dxa"/>
            <w:shd w:val="clear" w:color="auto" w:fill="1C4F85"/>
            <w:vAlign w:val="center"/>
          </w:tcPr>
          <w:p w14:paraId="1A405ADE" w14:textId="77777777" w:rsidR="00F42B44" w:rsidRPr="00231FE2" w:rsidRDefault="645C5773" w:rsidP="00717334">
            <w:pPr>
              <w:jc w:val="center"/>
              <w:rPr>
                <w:rFonts w:ascii="Century Gothic" w:hAnsi="Century Gothic"/>
                <w:b/>
                <w:bCs/>
                <w:color w:val="FFFFFF" w:themeColor="background1"/>
                <w:sz w:val="16"/>
              </w:rPr>
            </w:pPr>
            <w:bookmarkStart w:id="3" w:name="_Hlk506295530"/>
            <w:r w:rsidRPr="00231FE2">
              <w:rPr>
                <w:rFonts w:ascii="Century Gothic" w:hAnsi="Century Gothic"/>
                <w:b/>
                <w:bCs/>
                <w:color w:val="FFFFFF" w:themeColor="background1"/>
                <w:sz w:val="16"/>
                <w:szCs w:val="28"/>
              </w:rPr>
              <w:t>Tiempo de implementación</w:t>
            </w:r>
          </w:p>
        </w:tc>
        <w:tc>
          <w:tcPr>
            <w:tcW w:w="6013" w:type="dxa"/>
            <w:shd w:val="clear" w:color="auto" w:fill="auto"/>
            <w:vAlign w:val="center"/>
          </w:tcPr>
          <w:p w14:paraId="31EAC6D3" w14:textId="77777777" w:rsidR="00F42B44" w:rsidRPr="00231FE2" w:rsidRDefault="645C5773" w:rsidP="00717334">
            <w:pPr>
              <w:jc w:val="center"/>
              <w:rPr>
                <w:rFonts w:ascii="Century Gothic" w:hAnsi="Century Gothic"/>
                <w:color w:val="002060"/>
                <w:sz w:val="16"/>
              </w:rPr>
            </w:pPr>
            <w:r w:rsidRPr="00231FE2">
              <w:rPr>
                <w:rFonts w:ascii="Century Gothic" w:hAnsi="Century Gothic"/>
                <w:b/>
                <w:bCs/>
                <w:color w:val="1C4F85"/>
                <w:sz w:val="32"/>
                <w:szCs w:val="28"/>
              </w:rPr>
              <w:t>Forma de Pago</w:t>
            </w:r>
          </w:p>
        </w:tc>
      </w:tr>
      <w:tr w:rsidR="00395A85" w:rsidRPr="00231FE2" w14:paraId="5923B794" w14:textId="77777777" w:rsidTr="00FB4E7E">
        <w:trPr>
          <w:trHeight w:val="1763"/>
          <w:jc w:val="center"/>
        </w:trPr>
        <w:tc>
          <w:tcPr>
            <w:tcW w:w="2497" w:type="dxa"/>
            <w:shd w:val="clear" w:color="auto" w:fill="1C4F85"/>
            <w:vAlign w:val="center"/>
          </w:tcPr>
          <w:p w14:paraId="4FE62C1F" w14:textId="33E1D8CF" w:rsidR="008606E1" w:rsidRPr="00231FE2" w:rsidRDefault="002D6040" w:rsidP="00913E72">
            <w:pPr>
              <w:spacing w:after="0"/>
              <w:jc w:val="center"/>
              <w:rPr>
                <w:rFonts w:ascii="Century Gothic" w:hAnsi="Century Gothic"/>
                <w:color w:val="FFFFFF" w:themeColor="background1"/>
                <w:sz w:val="72"/>
                <w:szCs w:val="72"/>
              </w:rPr>
            </w:pPr>
            <w:sdt>
              <w:sdtPr>
                <w:rPr>
                  <w:rFonts w:ascii="Century Gothic" w:hAnsi="Century Gothic"/>
                  <w:color w:val="FFFFFF" w:themeColor="background1"/>
                  <w:sz w:val="72"/>
                  <w:szCs w:val="144"/>
                </w:rPr>
                <w:id w:val="616959913"/>
                <w:placeholder>
                  <w:docPart w:val="DefaultPlaceholder_-1854013440"/>
                </w:placeholder>
              </w:sdtPr>
              <w:sdtEndPr/>
              <w:sdtContent>
                <w:r w:rsidR="001445C8">
                  <w:rPr>
                    <w:rFonts w:ascii="Century Gothic" w:hAnsi="Century Gothic"/>
                    <w:color w:val="FFFFFF" w:themeColor="background1"/>
                    <w:sz w:val="72"/>
                    <w:szCs w:val="144"/>
                  </w:rPr>
                  <w:t>2-5</w:t>
                </w:r>
              </w:sdtContent>
            </w:sdt>
          </w:p>
          <w:p w14:paraId="4C378BE2" w14:textId="216FB5EA" w:rsidR="00395A85" w:rsidRPr="00231FE2" w:rsidRDefault="00B41D36" w:rsidP="00913E72">
            <w:pPr>
              <w:spacing w:after="0"/>
              <w:jc w:val="center"/>
              <w:rPr>
                <w:rFonts w:ascii="Century Gothic" w:hAnsi="Century Gothic"/>
                <w:b/>
                <w:bCs/>
                <w:color w:val="FFFFFF" w:themeColor="background1"/>
                <w:sz w:val="32"/>
                <w:szCs w:val="32"/>
              </w:rPr>
            </w:pPr>
            <w:proofErr w:type="spellStart"/>
            <w:r w:rsidRPr="00231FE2">
              <w:rPr>
                <w:rFonts w:ascii="Century Gothic" w:hAnsi="Century Gothic"/>
                <w:color w:val="FFFFFF" w:themeColor="background1"/>
                <w:sz w:val="44"/>
                <w:szCs w:val="44"/>
              </w:rPr>
              <w:t>Dias</w:t>
            </w:r>
            <w:proofErr w:type="spellEnd"/>
          </w:p>
        </w:tc>
        <w:tc>
          <w:tcPr>
            <w:tcW w:w="6013" w:type="dxa"/>
            <w:shd w:val="clear" w:color="auto" w:fill="auto"/>
            <w:vAlign w:val="center"/>
          </w:tcPr>
          <w:p w14:paraId="3CA32087" w14:textId="1703858B" w:rsidR="00D71D5F" w:rsidRPr="00231FE2" w:rsidRDefault="00DC3018" w:rsidP="00717334">
            <w:pPr>
              <w:pStyle w:val="Prrafodelista"/>
              <w:numPr>
                <w:ilvl w:val="0"/>
                <w:numId w:val="34"/>
              </w:numPr>
              <w:ind w:left="749" w:right="2163" w:hanging="425"/>
              <w:rPr>
                <w:rFonts w:ascii="Century Gothic" w:hAnsi="Century Gothic"/>
                <w:color w:val="002060"/>
                <w:szCs w:val="28"/>
              </w:rPr>
            </w:pPr>
            <w:r w:rsidRPr="00C52033">
              <w:rPr>
                <w:rFonts w:ascii="Century Gothic" w:hAnsi="Century Gothic"/>
                <w:color w:val="000000" w:themeColor="text1"/>
              </w:rPr>
              <w:t>100% contra firma del contrato y/o acta de inicio con el valor de la implementación</w:t>
            </w:r>
          </w:p>
        </w:tc>
      </w:tr>
      <w:bookmarkEnd w:id="3"/>
    </w:tbl>
    <w:p w14:paraId="4A468F1E" w14:textId="28D94D62" w:rsidR="00D71D5F" w:rsidRPr="00231FE2" w:rsidRDefault="00D71D5F" w:rsidP="00D71D5F">
      <w:pPr>
        <w:rPr>
          <w:rFonts w:ascii="Century Gothic" w:hAnsi="Century Gothic"/>
        </w:rPr>
      </w:pPr>
    </w:p>
    <w:p w14:paraId="39E971DB" w14:textId="2C6F726C" w:rsidR="009D67D5" w:rsidRPr="00231FE2" w:rsidRDefault="009D67D5" w:rsidP="00D71D5F">
      <w:pPr>
        <w:jc w:val="center"/>
        <w:rPr>
          <w:rFonts w:ascii="Century Gothic" w:hAnsi="Century Gothic"/>
          <w:b/>
          <w:bCs/>
          <w:noProof/>
          <w:sz w:val="28"/>
          <w:szCs w:val="28"/>
        </w:rPr>
      </w:pPr>
    </w:p>
    <w:p w14:paraId="5FAE810A" w14:textId="54E5CF6F" w:rsidR="00F42B44" w:rsidRPr="00DC3018" w:rsidRDefault="00F42B44" w:rsidP="00DC3018">
      <w:pPr>
        <w:ind w:right="4585"/>
        <w:rPr>
          <w:rFonts w:ascii="Century Gothic" w:hAnsi="Century Gothic"/>
          <w:b/>
          <w:bCs/>
          <w:sz w:val="28"/>
          <w:szCs w:val="28"/>
        </w:rPr>
        <w:sectPr w:rsidR="00F42B44" w:rsidRPr="00DC3018" w:rsidSect="00E46F40">
          <w:pgSz w:w="12240" w:h="15840" w:code="1"/>
          <w:pgMar w:top="5" w:right="1134" w:bottom="709" w:left="1134" w:header="709" w:footer="709" w:gutter="0"/>
          <w:cols w:space="708"/>
          <w:docGrid w:linePitch="360"/>
        </w:sectPr>
      </w:pPr>
    </w:p>
    <w:p w14:paraId="1BBE4207" w14:textId="35578843" w:rsidR="00067B55" w:rsidRDefault="00067B55" w:rsidP="003652BA">
      <w:pPr>
        <w:rPr>
          <w:rFonts w:ascii="Century Gothic" w:hAnsi="Century Gothic"/>
        </w:rPr>
      </w:pPr>
      <w:r w:rsidRPr="00231FE2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0685902" wp14:editId="0F6E65D3">
                <wp:simplePos x="0" y="0"/>
                <wp:positionH relativeFrom="page">
                  <wp:align>right</wp:align>
                </wp:positionH>
                <wp:positionV relativeFrom="paragraph">
                  <wp:posOffset>-678552</wp:posOffset>
                </wp:positionV>
                <wp:extent cx="7957665" cy="1013014"/>
                <wp:effectExtent l="0" t="0" r="5715" b="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7665" cy="1013014"/>
                        </a:xfrm>
                        <a:prstGeom prst="rect">
                          <a:avLst/>
                        </a:prstGeom>
                        <a:solidFill>
                          <a:srgbClr val="FBB03B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DB2D42" w14:textId="2B19EABD" w:rsidR="00067B55" w:rsidRPr="00F0150E" w:rsidRDefault="00067B55" w:rsidP="004C2BEB">
                            <w:pPr>
                              <w:pStyle w:val="Ttulo1"/>
                              <w:numPr>
                                <w:ilvl w:val="0"/>
                                <w:numId w:val="0"/>
                              </w:numPr>
                              <w:shd w:val="clear" w:color="auto" w:fill="FBB03B"/>
                              <w:tabs>
                                <w:tab w:val="left" w:pos="1418"/>
                              </w:tabs>
                            </w:pPr>
                            <w:r>
                              <w:t xml:space="preserve">   </w:t>
                            </w:r>
                            <w:r w:rsidR="0090046C">
                              <w:t>4</w:t>
                            </w:r>
                            <w:r>
                              <w:t>.  Dispositivos 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85902" id="Cuadro de texto 26" o:spid="_x0000_s1033" type="#_x0000_t202" style="position:absolute;left:0;text-align:left;margin-left:575.4pt;margin-top:-53.45pt;width:626.6pt;height:79.75pt;z-index:251794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" fillcolor="#fbb03b" stroked="f" strokeweight=".5pt">
                <v:textbox>
                  <w:txbxContent>
                    <w:p w14:paraId="49DB2D42" w14:textId="2B19EABD" w:rsidR="00067B55" w:rsidRPr="00F0150E" w:rsidRDefault="00067B55" w:rsidP="004C2BEB">
                      <w:pPr>
                        <w:pStyle w:val="Ttulo1"/>
                        <w:numPr>
                          <w:ilvl w:val="0"/>
                          <w:numId w:val="0"/>
                        </w:numPr>
                        <w:shd w:val="clear" w:color="auto" w:fill="FBB03B"/>
                        <w:tabs>
                          <w:tab w:val="left" w:pos="1418"/>
                        </w:tabs>
                      </w:pPr>
                      <w:r>
                        <w:t xml:space="preserve">   </w:t>
                      </w:r>
                      <w:r w:rsidR="0090046C">
                        <w:t>4</w:t>
                      </w:r>
                      <w:r>
                        <w:t>.  Dispositivos Hardware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38"/>
        <w:tblW w:w="9962" w:type="dxa"/>
        <w:tblLook w:val="04A0" w:firstRow="1" w:lastRow="0" w:firstColumn="1" w:lastColumn="0" w:noHBand="0" w:noVBand="1"/>
      </w:tblPr>
      <w:tblGrid>
        <w:gridCol w:w="1855"/>
        <w:gridCol w:w="2796"/>
        <w:gridCol w:w="2090"/>
        <w:gridCol w:w="1666"/>
        <w:gridCol w:w="1555"/>
      </w:tblGrid>
      <w:tr w:rsidR="00263847" w14:paraId="121D3E9F" w14:textId="77777777" w:rsidTr="004C2BEB">
        <w:trPr>
          <w:trHeight w:val="279"/>
        </w:trPr>
        <w:tc>
          <w:tcPr>
            <w:tcW w:w="1866" w:type="dxa"/>
            <w:shd w:val="clear" w:color="auto" w:fill="0070C0"/>
            <w:vAlign w:val="center"/>
          </w:tcPr>
          <w:p w14:paraId="58A9B712" w14:textId="77777777" w:rsidR="00263847" w:rsidRPr="004C2BEB" w:rsidRDefault="00263847" w:rsidP="00263847">
            <w:pPr>
              <w:spacing w:after="160"/>
              <w:jc w:val="center"/>
              <w:rPr>
                <w:b/>
                <w:color w:val="FFFFFF" w:themeColor="background1"/>
                <w:szCs w:val="32"/>
              </w:rPr>
            </w:pPr>
            <w:r w:rsidRPr="004C2BEB">
              <w:rPr>
                <w:b/>
                <w:color w:val="FFFFFF" w:themeColor="background1"/>
                <w:szCs w:val="32"/>
              </w:rPr>
              <w:t>REFERENCIA</w:t>
            </w:r>
          </w:p>
        </w:tc>
        <w:tc>
          <w:tcPr>
            <w:tcW w:w="2736" w:type="dxa"/>
            <w:shd w:val="clear" w:color="auto" w:fill="0070C0"/>
            <w:vAlign w:val="center"/>
          </w:tcPr>
          <w:p w14:paraId="01E1164B" w14:textId="77777777" w:rsidR="00263847" w:rsidRPr="004C2BEB" w:rsidRDefault="00263847" w:rsidP="00263847">
            <w:pPr>
              <w:spacing w:after="160"/>
              <w:jc w:val="center"/>
              <w:rPr>
                <w:b/>
                <w:color w:val="FFFFFF" w:themeColor="background1"/>
                <w:szCs w:val="32"/>
              </w:rPr>
            </w:pPr>
            <w:r w:rsidRPr="004C2BEB">
              <w:rPr>
                <w:b/>
                <w:color w:val="FFFFFF" w:themeColor="background1"/>
                <w:szCs w:val="32"/>
              </w:rPr>
              <w:t>IMAGEN</w:t>
            </w:r>
          </w:p>
        </w:tc>
        <w:tc>
          <w:tcPr>
            <w:tcW w:w="2109" w:type="dxa"/>
            <w:shd w:val="clear" w:color="auto" w:fill="0070C0"/>
            <w:vAlign w:val="center"/>
          </w:tcPr>
          <w:p w14:paraId="3320EC2D" w14:textId="77777777" w:rsidR="00263847" w:rsidRPr="004C2BEB" w:rsidRDefault="00263847" w:rsidP="00263847">
            <w:pPr>
              <w:spacing w:after="160"/>
              <w:jc w:val="center"/>
              <w:rPr>
                <w:b/>
                <w:color w:val="FFFFFF" w:themeColor="background1"/>
                <w:szCs w:val="32"/>
              </w:rPr>
            </w:pPr>
            <w:r w:rsidRPr="004C2BEB">
              <w:rPr>
                <w:b/>
                <w:color w:val="FFFFFF" w:themeColor="background1"/>
                <w:szCs w:val="32"/>
              </w:rPr>
              <w:t>DESCRIPCIÓN</w:t>
            </w:r>
          </w:p>
        </w:tc>
        <w:tc>
          <w:tcPr>
            <w:tcW w:w="1683" w:type="dxa"/>
            <w:shd w:val="clear" w:color="auto" w:fill="0070C0"/>
            <w:vAlign w:val="center"/>
          </w:tcPr>
          <w:p w14:paraId="11114548" w14:textId="77777777" w:rsidR="00263847" w:rsidRPr="004C2BEB" w:rsidRDefault="00263847" w:rsidP="00263847">
            <w:pPr>
              <w:spacing w:after="160"/>
              <w:jc w:val="center"/>
              <w:rPr>
                <w:b/>
                <w:color w:val="FFFFFF" w:themeColor="background1"/>
                <w:szCs w:val="32"/>
              </w:rPr>
            </w:pPr>
            <w:r w:rsidRPr="004C2BEB">
              <w:rPr>
                <w:b/>
                <w:color w:val="FFFFFF" w:themeColor="background1"/>
                <w:szCs w:val="32"/>
              </w:rPr>
              <w:t>CANTIDAD</w:t>
            </w:r>
          </w:p>
        </w:tc>
        <w:tc>
          <w:tcPr>
            <w:tcW w:w="1568" w:type="dxa"/>
            <w:shd w:val="clear" w:color="auto" w:fill="0070C0"/>
            <w:vAlign w:val="center"/>
          </w:tcPr>
          <w:p w14:paraId="5E9B97D9" w14:textId="77777777" w:rsidR="00263847" w:rsidRPr="004C2BEB" w:rsidRDefault="00263847" w:rsidP="00263847">
            <w:pPr>
              <w:spacing w:after="160"/>
              <w:jc w:val="center"/>
              <w:rPr>
                <w:b/>
                <w:color w:val="FFFFFF" w:themeColor="background1"/>
                <w:szCs w:val="32"/>
              </w:rPr>
            </w:pPr>
            <w:r w:rsidRPr="004C2BEB">
              <w:rPr>
                <w:b/>
                <w:color w:val="FFFFFF" w:themeColor="background1"/>
                <w:sz w:val="16"/>
                <w:szCs w:val="32"/>
              </w:rPr>
              <w:t>VALOR INCLUIDO IVA</w:t>
            </w:r>
          </w:p>
        </w:tc>
      </w:tr>
      <w:tr w:rsidR="00263847" w14:paraId="194CBE27" w14:textId="77777777" w:rsidTr="000D1D2B">
        <w:trPr>
          <w:trHeight w:val="1211"/>
        </w:trPr>
        <w:tc>
          <w:tcPr>
            <w:tcW w:w="1866" w:type="dxa"/>
            <w:shd w:val="clear" w:color="auto" w:fill="002060"/>
            <w:vAlign w:val="center"/>
          </w:tcPr>
          <w:p w14:paraId="06F804A0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FFFFFF" w:themeColor="background1"/>
                <w:szCs w:val="28"/>
              </w:rPr>
            </w:pPr>
          </w:p>
          <w:p w14:paraId="73D61DB4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FFFFFF" w:themeColor="background1"/>
                <w:szCs w:val="28"/>
              </w:rPr>
            </w:pPr>
            <w:r w:rsidRPr="000D1D2B">
              <w:rPr>
                <w:b/>
                <w:color w:val="FFFFFF" w:themeColor="background1"/>
                <w:szCs w:val="28"/>
              </w:rPr>
              <w:t>SAT AIO EP130 NEGRO</w:t>
            </w:r>
          </w:p>
        </w:tc>
        <w:tc>
          <w:tcPr>
            <w:tcW w:w="2736" w:type="dxa"/>
          </w:tcPr>
          <w:p w14:paraId="6FC8760F" w14:textId="378547AF" w:rsidR="000D1D2B" w:rsidRDefault="000D1D2B" w:rsidP="00263847">
            <w:pPr>
              <w:spacing w:after="160"/>
              <w:jc w:val="left"/>
              <w:rPr>
                <w:noProof/>
                <w:color w:val="4472C4" w:themeColor="accent1"/>
              </w:rPr>
            </w:pPr>
            <w:r w:rsidRPr="004C2BEB">
              <w:rPr>
                <w:noProof/>
                <w:color w:val="4472C4" w:themeColor="accent1"/>
              </w:rPr>
              <w:drawing>
                <wp:anchor distT="0" distB="0" distL="114300" distR="114300" simplePos="0" relativeHeight="251801600" behindDoc="0" locked="0" layoutInCell="1" allowOverlap="1" wp14:anchorId="49EBD1B0" wp14:editId="7A7387DA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323215</wp:posOffset>
                  </wp:positionV>
                  <wp:extent cx="1208405" cy="1050290"/>
                  <wp:effectExtent l="0" t="0" r="0" b="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70" t="9824" r="20238" b="18304"/>
                          <a:stretch/>
                        </pic:blipFill>
                        <pic:spPr bwMode="auto">
                          <a:xfrm>
                            <a:off x="0" y="0"/>
                            <a:ext cx="1208405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3E6957" w14:textId="4903F2C5" w:rsidR="00263847" w:rsidRPr="004C2BEB" w:rsidRDefault="00263847" w:rsidP="00263847">
            <w:pPr>
              <w:spacing w:after="160"/>
              <w:jc w:val="left"/>
              <w:rPr>
                <w:color w:val="4472C4" w:themeColor="accent1"/>
              </w:rPr>
            </w:pPr>
          </w:p>
        </w:tc>
        <w:tc>
          <w:tcPr>
            <w:tcW w:w="2109" w:type="dxa"/>
            <w:vAlign w:val="center"/>
          </w:tcPr>
          <w:p w14:paraId="0D5C1EA0" w14:textId="77777777" w:rsidR="00263847" w:rsidRPr="000D1D2B" w:rsidRDefault="00263847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</w:rPr>
            </w:pPr>
          </w:p>
          <w:p w14:paraId="220FA8E2" w14:textId="600AD778" w:rsidR="00263847" w:rsidRPr="000D1D2B" w:rsidRDefault="00263847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</w:rPr>
            </w:pPr>
            <w:r w:rsidRPr="000D1D2B">
              <w:rPr>
                <w:color w:val="4472C4" w:themeColor="accent1"/>
                <w:sz w:val="20"/>
                <w:szCs w:val="24"/>
              </w:rPr>
              <w:t>AIO SAT EP130 CELERON J1900 QC 2.4 GHZ 4G 500 NEGR</w:t>
            </w:r>
          </w:p>
        </w:tc>
        <w:tc>
          <w:tcPr>
            <w:tcW w:w="1683" w:type="dxa"/>
            <w:vAlign w:val="center"/>
          </w:tcPr>
          <w:p w14:paraId="4DCEA7E3" w14:textId="77777777" w:rsidR="00263847" w:rsidRPr="004C2BEB" w:rsidRDefault="00263847" w:rsidP="00263847">
            <w:pPr>
              <w:spacing w:after="160"/>
              <w:jc w:val="center"/>
              <w:rPr>
                <w:color w:val="4472C4" w:themeColor="accent1"/>
              </w:rPr>
            </w:pPr>
          </w:p>
          <w:p w14:paraId="0C0B9BBD" w14:textId="77777777" w:rsidR="00263847" w:rsidRPr="004C2BEB" w:rsidRDefault="00263847" w:rsidP="00263847">
            <w:pPr>
              <w:spacing w:after="160"/>
              <w:jc w:val="center"/>
              <w:rPr>
                <w:color w:val="4472C4" w:themeColor="accent1"/>
              </w:rPr>
            </w:pPr>
            <w:r w:rsidRPr="004C2BEB">
              <w:rPr>
                <w:color w:val="4472C4" w:themeColor="accent1"/>
              </w:rPr>
              <w:t>1</w:t>
            </w:r>
          </w:p>
        </w:tc>
        <w:tc>
          <w:tcPr>
            <w:tcW w:w="1568" w:type="dxa"/>
            <w:vAlign w:val="center"/>
          </w:tcPr>
          <w:p w14:paraId="34626732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002060"/>
              </w:rPr>
            </w:pPr>
          </w:p>
          <w:p w14:paraId="3E1DB238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002060"/>
              </w:rPr>
            </w:pPr>
          </w:p>
          <w:p w14:paraId="144AEC02" w14:textId="77777777" w:rsidR="00263847" w:rsidRPr="000D1D2B" w:rsidRDefault="00263847" w:rsidP="00263847">
            <w:pPr>
              <w:spacing w:after="160"/>
              <w:jc w:val="center"/>
              <w:rPr>
                <w:b/>
                <w:color w:val="002060"/>
              </w:rPr>
            </w:pPr>
            <w:r w:rsidRPr="000D1D2B">
              <w:rPr>
                <w:b/>
                <w:color w:val="002060"/>
              </w:rPr>
              <w:t>$ 1.717.0000</w:t>
            </w:r>
          </w:p>
        </w:tc>
      </w:tr>
      <w:tr w:rsidR="00263847" w14:paraId="700262A1" w14:textId="77777777" w:rsidTr="000D1D2B">
        <w:trPr>
          <w:trHeight w:val="1211"/>
        </w:trPr>
        <w:tc>
          <w:tcPr>
            <w:tcW w:w="1866" w:type="dxa"/>
            <w:shd w:val="clear" w:color="auto" w:fill="002060"/>
            <w:vAlign w:val="center"/>
          </w:tcPr>
          <w:p w14:paraId="3027A534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FFFFFF" w:themeColor="background1"/>
                <w:szCs w:val="28"/>
              </w:rPr>
            </w:pPr>
            <w:r w:rsidRPr="000D1D2B">
              <w:rPr>
                <w:b/>
                <w:color w:val="FFFFFF" w:themeColor="background1"/>
                <w:szCs w:val="28"/>
              </w:rPr>
              <w:t>SAT 119X</w:t>
            </w:r>
          </w:p>
        </w:tc>
        <w:tc>
          <w:tcPr>
            <w:tcW w:w="2736" w:type="dxa"/>
          </w:tcPr>
          <w:p w14:paraId="7CD1ED3E" w14:textId="29D5C10F" w:rsidR="000D1D2B" w:rsidRDefault="000D1D2B" w:rsidP="00263847">
            <w:pPr>
              <w:spacing w:after="160"/>
              <w:jc w:val="left"/>
              <w:rPr>
                <w:noProof/>
                <w:color w:val="4472C4" w:themeColor="accent1"/>
              </w:rPr>
            </w:pPr>
            <w:r w:rsidRPr="004C2BEB">
              <w:rPr>
                <w:noProof/>
                <w:color w:val="4472C4" w:themeColor="accent1"/>
              </w:rPr>
              <w:drawing>
                <wp:anchor distT="0" distB="0" distL="114300" distR="114300" simplePos="0" relativeHeight="251802624" behindDoc="0" locked="0" layoutInCell="1" allowOverlap="1" wp14:anchorId="5F59DAAF" wp14:editId="0675E2AB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272415</wp:posOffset>
                  </wp:positionV>
                  <wp:extent cx="1397000" cy="984250"/>
                  <wp:effectExtent l="0" t="0" r="0" b="6350"/>
                  <wp:wrapSquare wrapText="bothSides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76" r="18777" b="32136"/>
                          <a:stretch/>
                        </pic:blipFill>
                        <pic:spPr bwMode="auto">
                          <a:xfrm>
                            <a:off x="0" y="0"/>
                            <a:ext cx="1397000" cy="984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F976DB" w14:textId="63ED835F" w:rsidR="00263847" w:rsidRPr="004C2BEB" w:rsidRDefault="00263847" w:rsidP="00263847">
            <w:pPr>
              <w:spacing w:after="160"/>
              <w:jc w:val="left"/>
              <w:rPr>
                <w:color w:val="4472C4" w:themeColor="accent1"/>
              </w:rPr>
            </w:pPr>
          </w:p>
        </w:tc>
        <w:tc>
          <w:tcPr>
            <w:tcW w:w="2109" w:type="dxa"/>
            <w:vAlign w:val="center"/>
          </w:tcPr>
          <w:p w14:paraId="2C51ADE4" w14:textId="6081C5A2" w:rsidR="00263847" w:rsidRPr="000D1D2B" w:rsidRDefault="00263847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</w:rPr>
            </w:pPr>
          </w:p>
          <w:p w14:paraId="5488C0E5" w14:textId="77777777" w:rsidR="00263847" w:rsidRPr="000D1D2B" w:rsidRDefault="00263847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</w:rPr>
            </w:pPr>
          </w:p>
          <w:p w14:paraId="1D5CEC75" w14:textId="78DEEAA6" w:rsidR="00263847" w:rsidRPr="000D1D2B" w:rsidRDefault="00263847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</w:rPr>
            </w:pPr>
            <w:r w:rsidRPr="000D1D2B">
              <w:rPr>
                <w:color w:val="4472C4" w:themeColor="accent1"/>
                <w:sz w:val="20"/>
                <w:szCs w:val="24"/>
              </w:rPr>
              <w:t>CAJON MONEDERO SAT 119X</w:t>
            </w:r>
          </w:p>
        </w:tc>
        <w:tc>
          <w:tcPr>
            <w:tcW w:w="1683" w:type="dxa"/>
            <w:vAlign w:val="center"/>
          </w:tcPr>
          <w:p w14:paraId="10E80120" w14:textId="77777777" w:rsidR="00263847" w:rsidRPr="004C2BEB" w:rsidRDefault="00263847" w:rsidP="00263847">
            <w:pPr>
              <w:spacing w:after="160"/>
              <w:jc w:val="center"/>
              <w:rPr>
                <w:color w:val="4472C4" w:themeColor="accent1"/>
              </w:rPr>
            </w:pPr>
            <w:r w:rsidRPr="004C2BEB">
              <w:rPr>
                <w:color w:val="4472C4" w:themeColor="accent1"/>
              </w:rPr>
              <w:t>1</w:t>
            </w:r>
          </w:p>
        </w:tc>
        <w:tc>
          <w:tcPr>
            <w:tcW w:w="1568" w:type="dxa"/>
            <w:vAlign w:val="center"/>
          </w:tcPr>
          <w:p w14:paraId="2F7FDA14" w14:textId="77777777" w:rsidR="00263847" w:rsidRPr="000D1D2B" w:rsidRDefault="00263847" w:rsidP="00263847">
            <w:pPr>
              <w:spacing w:after="160"/>
              <w:jc w:val="center"/>
              <w:rPr>
                <w:b/>
                <w:color w:val="002060"/>
              </w:rPr>
            </w:pPr>
          </w:p>
          <w:p w14:paraId="56DE069C" w14:textId="1EB8224F" w:rsidR="00263847" w:rsidRPr="000D1D2B" w:rsidRDefault="00B8565C" w:rsidP="00263847">
            <w:pPr>
              <w:spacing w:after="160"/>
              <w:jc w:val="center"/>
              <w:rPr>
                <w:b/>
                <w:color w:val="002060"/>
              </w:rPr>
            </w:pPr>
            <w:r w:rsidRPr="000D1D2B">
              <w:rPr>
                <w:b/>
                <w:color w:val="002060"/>
              </w:rPr>
              <w:t>$146.8</w:t>
            </w:r>
            <w:r w:rsidR="00263847" w:rsidRPr="000D1D2B">
              <w:rPr>
                <w:b/>
                <w:color w:val="002060"/>
              </w:rPr>
              <w:t>00</w:t>
            </w:r>
          </w:p>
          <w:p w14:paraId="1EB0643E" w14:textId="77777777" w:rsidR="00263847" w:rsidRPr="000D1D2B" w:rsidRDefault="00263847" w:rsidP="00263847">
            <w:pPr>
              <w:spacing w:after="160"/>
              <w:jc w:val="center"/>
              <w:rPr>
                <w:b/>
                <w:color w:val="002060"/>
              </w:rPr>
            </w:pPr>
          </w:p>
        </w:tc>
      </w:tr>
      <w:tr w:rsidR="00263847" w14:paraId="54ABAC89" w14:textId="77777777" w:rsidTr="000D1D2B">
        <w:trPr>
          <w:trHeight w:val="1211"/>
        </w:trPr>
        <w:tc>
          <w:tcPr>
            <w:tcW w:w="1866" w:type="dxa"/>
            <w:shd w:val="clear" w:color="auto" w:fill="002060"/>
            <w:vAlign w:val="center"/>
          </w:tcPr>
          <w:p w14:paraId="268EBEF7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FFFFFF" w:themeColor="background1"/>
                <w:szCs w:val="28"/>
              </w:rPr>
            </w:pPr>
            <w:r w:rsidRPr="000D1D2B">
              <w:rPr>
                <w:b/>
                <w:color w:val="FFFFFF" w:themeColor="background1"/>
                <w:szCs w:val="28"/>
              </w:rPr>
              <w:t>SAT16T</w:t>
            </w:r>
          </w:p>
        </w:tc>
        <w:tc>
          <w:tcPr>
            <w:tcW w:w="2736" w:type="dxa"/>
          </w:tcPr>
          <w:p w14:paraId="4D40C29A" w14:textId="6CA02360" w:rsidR="00263847" w:rsidRPr="004C2BEB" w:rsidRDefault="00263847" w:rsidP="00263847">
            <w:pPr>
              <w:spacing w:after="160"/>
              <w:jc w:val="left"/>
              <w:rPr>
                <w:noProof/>
                <w:color w:val="4472C4" w:themeColor="accent1"/>
              </w:rPr>
            </w:pPr>
            <w:r w:rsidRPr="004C2BEB">
              <w:rPr>
                <w:noProof/>
                <w:color w:val="4472C4" w:themeColor="accent1"/>
              </w:rPr>
              <w:drawing>
                <wp:inline distT="0" distB="0" distL="0" distR="0" wp14:anchorId="226499BA" wp14:editId="086A4A5E">
                  <wp:extent cx="1552575" cy="1076325"/>
                  <wp:effectExtent l="0" t="0" r="9525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9" w:type="dxa"/>
            <w:vAlign w:val="center"/>
          </w:tcPr>
          <w:p w14:paraId="4876629D" w14:textId="4F910574" w:rsidR="00263847" w:rsidRPr="000D1D2B" w:rsidRDefault="00263847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</w:rPr>
            </w:pPr>
            <w:r w:rsidRPr="000D1D2B">
              <w:rPr>
                <w:color w:val="4472C4" w:themeColor="accent1"/>
                <w:sz w:val="20"/>
                <w:szCs w:val="24"/>
              </w:rPr>
              <w:t>MPRESORA TERMICA SAT16T PUERTO USB SERIAL</w:t>
            </w:r>
          </w:p>
        </w:tc>
        <w:tc>
          <w:tcPr>
            <w:tcW w:w="1683" w:type="dxa"/>
            <w:vAlign w:val="center"/>
          </w:tcPr>
          <w:p w14:paraId="00B2049E" w14:textId="2C93E853" w:rsidR="00263847" w:rsidRPr="004C2BEB" w:rsidRDefault="00263847" w:rsidP="00263847">
            <w:pPr>
              <w:spacing w:after="160"/>
              <w:jc w:val="center"/>
              <w:rPr>
                <w:color w:val="4472C4" w:themeColor="accent1"/>
              </w:rPr>
            </w:pPr>
            <w:r w:rsidRPr="004C2BEB">
              <w:rPr>
                <w:color w:val="4472C4" w:themeColor="accent1"/>
              </w:rPr>
              <w:t>1</w:t>
            </w:r>
          </w:p>
        </w:tc>
        <w:tc>
          <w:tcPr>
            <w:tcW w:w="1568" w:type="dxa"/>
            <w:vAlign w:val="center"/>
          </w:tcPr>
          <w:p w14:paraId="45A529A9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002060"/>
              </w:rPr>
            </w:pPr>
          </w:p>
          <w:p w14:paraId="4867E43C" w14:textId="124C3374" w:rsidR="00B8565C" w:rsidRPr="000D1D2B" w:rsidRDefault="000768C2" w:rsidP="00263847">
            <w:pPr>
              <w:spacing w:after="160"/>
              <w:jc w:val="left"/>
              <w:rPr>
                <w:b/>
                <w:color w:val="002060"/>
              </w:rPr>
            </w:pPr>
            <w:r w:rsidRPr="000D1D2B">
              <w:rPr>
                <w:b/>
                <w:color w:val="002060"/>
              </w:rPr>
              <w:t xml:space="preserve">    </w:t>
            </w:r>
            <w:r w:rsidR="00B8565C" w:rsidRPr="000D1D2B">
              <w:rPr>
                <w:b/>
                <w:color w:val="002060"/>
              </w:rPr>
              <w:t>$449.200</w:t>
            </w:r>
          </w:p>
        </w:tc>
      </w:tr>
      <w:tr w:rsidR="00263847" w:rsidRPr="00604A4C" w14:paraId="7417A397" w14:textId="77777777" w:rsidTr="000D1D2B">
        <w:trPr>
          <w:trHeight w:val="1211"/>
        </w:trPr>
        <w:tc>
          <w:tcPr>
            <w:tcW w:w="1866" w:type="dxa"/>
            <w:shd w:val="clear" w:color="auto" w:fill="002060"/>
            <w:vAlign w:val="center"/>
          </w:tcPr>
          <w:p w14:paraId="5906E7CC" w14:textId="3BE9E33D" w:rsidR="00263847" w:rsidRPr="000D1D2B" w:rsidRDefault="00B8565C" w:rsidP="00263847">
            <w:pPr>
              <w:spacing w:after="160"/>
              <w:jc w:val="left"/>
              <w:rPr>
                <w:b/>
                <w:color w:val="FFFFFF" w:themeColor="background1"/>
                <w:szCs w:val="24"/>
              </w:rPr>
            </w:pPr>
            <w:r w:rsidRPr="000D1D2B">
              <w:rPr>
                <w:b/>
                <w:color w:val="FFFFFF" w:themeColor="background1"/>
                <w:szCs w:val="24"/>
              </w:rPr>
              <w:t>SAT LD101</w:t>
            </w:r>
          </w:p>
        </w:tc>
        <w:tc>
          <w:tcPr>
            <w:tcW w:w="2736" w:type="dxa"/>
          </w:tcPr>
          <w:p w14:paraId="78F769C1" w14:textId="2A4C8B44" w:rsidR="00263847" w:rsidRPr="004C2BEB" w:rsidRDefault="00B8565C" w:rsidP="00263847">
            <w:pPr>
              <w:spacing w:after="160"/>
              <w:jc w:val="left"/>
              <w:rPr>
                <w:noProof/>
                <w:color w:val="4472C4" w:themeColor="accent1"/>
              </w:rPr>
            </w:pPr>
            <w:r w:rsidRPr="004C2BEB">
              <w:rPr>
                <w:noProof/>
                <w:color w:val="4472C4" w:themeColor="accent1"/>
              </w:rPr>
              <w:drawing>
                <wp:inline distT="0" distB="0" distL="0" distR="0" wp14:anchorId="55876666" wp14:editId="467047D2">
                  <wp:extent cx="1628775" cy="952500"/>
                  <wp:effectExtent l="0" t="0" r="952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9" w:type="dxa"/>
            <w:vAlign w:val="center"/>
          </w:tcPr>
          <w:p w14:paraId="46A0F97D" w14:textId="5075DE7D" w:rsidR="00263847" w:rsidRPr="000D1D2B" w:rsidRDefault="00B8565C" w:rsidP="00263847">
            <w:pPr>
              <w:spacing w:after="160"/>
              <w:jc w:val="left"/>
              <w:rPr>
                <w:color w:val="4472C4" w:themeColor="accent1"/>
                <w:sz w:val="20"/>
                <w:szCs w:val="24"/>
                <w:lang w:val="en-US"/>
              </w:rPr>
            </w:pPr>
            <w:r w:rsidRPr="000D1D2B">
              <w:rPr>
                <w:color w:val="4472C4" w:themeColor="accent1"/>
                <w:sz w:val="20"/>
                <w:szCs w:val="24"/>
                <w:lang w:val="en-US"/>
              </w:rPr>
              <w:t>SCANNER SAT LD101 LASER USB</w:t>
            </w:r>
          </w:p>
        </w:tc>
        <w:tc>
          <w:tcPr>
            <w:tcW w:w="1683" w:type="dxa"/>
            <w:vAlign w:val="center"/>
          </w:tcPr>
          <w:p w14:paraId="28900B4D" w14:textId="77777777" w:rsidR="00263847" w:rsidRPr="004C2BEB" w:rsidRDefault="00263847" w:rsidP="00263847">
            <w:pPr>
              <w:spacing w:after="160"/>
              <w:jc w:val="center"/>
              <w:rPr>
                <w:color w:val="4472C4" w:themeColor="accent1"/>
                <w:lang w:val="en-US"/>
              </w:rPr>
            </w:pPr>
            <w:r w:rsidRPr="004C2BEB">
              <w:rPr>
                <w:color w:val="4472C4" w:themeColor="accent1"/>
              </w:rPr>
              <w:t>1</w:t>
            </w:r>
          </w:p>
        </w:tc>
        <w:tc>
          <w:tcPr>
            <w:tcW w:w="1568" w:type="dxa"/>
            <w:vAlign w:val="center"/>
          </w:tcPr>
          <w:p w14:paraId="5BA5CF59" w14:textId="77777777" w:rsidR="00263847" w:rsidRPr="000D1D2B" w:rsidRDefault="00263847" w:rsidP="00263847">
            <w:pPr>
              <w:spacing w:after="160"/>
              <w:jc w:val="left"/>
              <w:rPr>
                <w:b/>
                <w:color w:val="002060"/>
                <w:lang w:val="en-US"/>
              </w:rPr>
            </w:pPr>
          </w:p>
          <w:p w14:paraId="390E491D" w14:textId="536E7655" w:rsidR="00B8565C" w:rsidRPr="000D1D2B" w:rsidRDefault="000768C2" w:rsidP="00263847">
            <w:pPr>
              <w:spacing w:after="160"/>
              <w:jc w:val="left"/>
              <w:rPr>
                <w:b/>
                <w:color w:val="002060"/>
                <w:lang w:val="en-US"/>
              </w:rPr>
            </w:pPr>
            <w:r w:rsidRPr="000D1D2B">
              <w:rPr>
                <w:b/>
                <w:color w:val="002060"/>
                <w:lang w:val="en-US"/>
              </w:rPr>
              <w:t xml:space="preserve">     </w:t>
            </w:r>
            <w:r w:rsidR="00B8565C" w:rsidRPr="000D1D2B">
              <w:rPr>
                <w:b/>
                <w:color w:val="002060"/>
                <w:lang w:val="en-US"/>
              </w:rPr>
              <w:t>$84.000</w:t>
            </w:r>
          </w:p>
        </w:tc>
      </w:tr>
    </w:tbl>
    <w:p w14:paraId="34D1EDAC" w14:textId="6DDB10BF" w:rsidR="00067B55" w:rsidRDefault="00263847">
      <w:pPr>
        <w:spacing w:after="160"/>
        <w:jc w:val="left"/>
        <w:rPr>
          <w:rFonts w:ascii="Century Gothic" w:hAnsi="Century Gothic"/>
        </w:rPr>
      </w:pPr>
      <w:r w:rsidRPr="00263847">
        <w:rPr>
          <w:rFonts w:ascii="Century Gothic" w:hAnsi="Century Gothic"/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15103C9C" wp14:editId="21BB36D9">
                <wp:simplePos x="0" y="0"/>
                <wp:positionH relativeFrom="margin">
                  <wp:align>right</wp:align>
                </wp:positionH>
                <wp:positionV relativeFrom="paragraph">
                  <wp:posOffset>6856095</wp:posOffset>
                </wp:positionV>
                <wp:extent cx="6317615" cy="349885"/>
                <wp:effectExtent l="0" t="0" r="26035" b="20955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7615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C2BC0" w14:textId="27B90FB8" w:rsidR="00263847" w:rsidRPr="00A61F92" w:rsidRDefault="00263847" w:rsidP="00263847">
                            <w:pPr>
                              <w:spacing w:after="297" w:line="274" w:lineRule="auto"/>
                              <w:jc w:val="left"/>
                              <w:rPr>
                                <w:rFonts w:ascii="Century Gothic" w:hAnsi="Century Gothic"/>
                              </w:rPr>
                            </w:pPr>
                            <w:r w:rsidRPr="00A61F92">
                              <w:rPr>
                                <w:rFonts w:ascii="Century Gothic" w:hAnsi="Century Gothic"/>
                              </w:rPr>
                              <w:t xml:space="preserve">NOTA: </w:t>
                            </w:r>
                            <w:r w:rsidRPr="00A61F92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 xml:space="preserve">cuentan con el respaldo y </w:t>
                            </w:r>
                            <w:r w:rsidR="00A61F92" w:rsidRPr="00A61F92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>garantía de</w:t>
                            </w:r>
                            <w:r w:rsidRPr="00A61F92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 xml:space="preserve"> sus </w:t>
                            </w:r>
                            <w:r w:rsidR="00A61F92" w:rsidRPr="00A61F92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>fabricantes por</w:t>
                            </w:r>
                            <w:r w:rsidRPr="00A61F92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 xml:space="preserve"> un año</w:t>
                            </w:r>
                            <w:r w:rsidR="004B4774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 xml:space="preserve"> solo en</w:t>
                            </w:r>
                            <w:r w:rsidR="000D1D2B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br/>
                            </w:r>
                            <w:r w:rsidR="004B4774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 xml:space="preserve"> </w:t>
                            </w:r>
                            <w:r w:rsidRPr="00A61F92">
                              <w:rPr>
                                <w:rFonts w:ascii="Century Gothic" w:hAnsi="Century Gothic"/>
                                <w:i/>
                                <w:color w:val="282828"/>
                                <w:sz w:val="20"/>
                                <w:u w:val="single" w:color="282828"/>
                              </w:rPr>
                              <w:t xml:space="preserve"> (defectos de fabrica)</w:t>
                            </w:r>
                            <w:r w:rsidRPr="00A61F92">
                              <w:rPr>
                                <w:rFonts w:ascii="Century Gothic" w:hAnsi="Century Gothic"/>
                                <w:b/>
                              </w:rPr>
                              <w:t xml:space="preserve"> </w:t>
                            </w:r>
                          </w:p>
                          <w:p w14:paraId="1CFA1CC7" w14:textId="116AC1C9" w:rsidR="00263847" w:rsidRDefault="0026384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103C9C" id="_x0000_s1034" type="#_x0000_t202" style="position:absolute;margin-left:446.25pt;margin-top:539.85pt;width:497.45pt;height:27.55pt;z-index:25180569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" strokecolor="white [3212]">
                <v:textbox style="mso-fit-shape-to-text:t">
                  <w:txbxContent>
                    <w:p w14:paraId="2E6C2BC0" w14:textId="27B90FB8" w:rsidR="00263847" w:rsidRPr="00A61F92" w:rsidRDefault="00263847" w:rsidP="00263847">
                      <w:pPr>
                        <w:spacing w:after="297" w:line="274" w:lineRule="auto"/>
                        <w:jc w:val="left"/>
                        <w:rPr>
                          <w:rFonts w:ascii="Century Gothic" w:hAnsi="Century Gothic"/>
                        </w:rPr>
                      </w:pPr>
                      <w:r w:rsidRPr="00A61F92">
                        <w:rPr>
                          <w:rFonts w:ascii="Century Gothic" w:hAnsi="Century Gothic"/>
                        </w:rPr>
                        <w:t xml:space="preserve">NOTA: </w:t>
                      </w:r>
                      <w:r w:rsidRPr="00A61F92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 xml:space="preserve">cuentan con el respaldo y </w:t>
                      </w:r>
                      <w:r w:rsidR="00A61F92" w:rsidRPr="00A61F92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>garantía de</w:t>
                      </w:r>
                      <w:r w:rsidRPr="00A61F92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 xml:space="preserve"> sus </w:t>
                      </w:r>
                      <w:r w:rsidR="00A61F92" w:rsidRPr="00A61F92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>fabricantes por</w:t>
                      </w:r>
                      <w:r w:rsidRPr="00A61F92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 xml:space="preserve"> un año</w:t>
                      </w:r>
                      <w:r w:rsidR="004B4774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 xml:space="preserve"> solo en</w:t>
                      </w:r>
                      <w:r w:rsidR="000D1D2B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br/>
                      </w:r>
                      <w:r w:rsidR="004B4774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 xml:space="preserve"> </w:t>
                      </w:r>
                      <w:r w:rsidRPr="00A61F92">
                        <w:rPr>
                          <w:rFonts w:ascii="Century Gothic" w:hAnsi="Century Gothic"/>
                          <w:i/>
                          <w:color w:val="282828"/>
                          <w:sz w:val="20"/>
                          <w:u w:val="single" w:color="282828"/>
                        </w:rPr>
                        <w:t xml:space="preserve"> (defectos de fabrica)</w:t>
                      </w:r>
                      <w:r w:rsidRPr="00A61F92">
                        <w:rPr>
                          <w:rFonts w:ascii="Century Gothic" w:hAnsi="Century Gothic"/>
                          <w:b/>
                        </w:rPr>
                        <w:t xml:space="preserve"> </w:t>
                      </w:r>
                    </w:p>
                    <w:p w14:paraId="1CFA1CC7" w14:textId="116AC1C9" w:rsidR="00263847" w:rsidRDefault="00263847"/>
                  </w:txbxContent>
                </v:textbox>
                <w10:wrap type="square" anchorx="margin"/>
              </v:shape>
            </w:pict>
          </mc:Fallback>
        </mc:AlternateContent>
      </w:r>
      <w:r w:rsidR="00067B55">
        <w:rPr>
          <w:rFonts w:ascii="Century Gothic" w:hAnsi="Century Gothic"/>
        </w:rPr>
        <w:br w:type="page"/>
      </w:r>
    </w:p>
    <w:p w14:paraId="38538764" w14:textId="77777777" w:rsidR="003652BA" w:rsidRPr="00231FE2" w:rsidRDefault="003652BA" w:rsidP="003652BA">
      <w:pPr>
        <w:rPr>
          <w:rFonts w:ascii="Century Gothic" w:hAnsi="Century Gothic"/>
        </w:rPr>
        <w:sectPr w:rsidR="003652BA" w:rsidRPr="00231FE2" w:rsidSect="003C39F8">
          <w:type w:val="continuous"/>
          <w:pgSz w:w="12240" w:h="15840" w:code="1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4AA7B8AC" w14:textId="57E33591" w:rsidR="00B71B93" w:rsidRDefault="00B71B93">
      <w:pPr>
        <w:spacing w:after="160"/>
        <w:jc w:val="left"/>
        <w:rPr>
          <w:rFonts w:ascii="Century Gothic" w:hAnsi="Century Gothic"/>
        </w:rPr>
      </w:pPr>
      <w:r w:rsidRPr="00231FE2">
        <w:rPr>
          <w:rFonts w:ascii="Century Gothic" w:hAnsi="Century Gothic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06DB1B2" wp14:editId="6510E4E5">
                <wp:simplePos x="0" y="0"/>
                <wp:positionH relativeFrom="page">
                  <wp:align>left</wp:align>
                </wp:positionH>
                <wp:positionV relativeFrom="paragraph">
                  <wp:posOffset>-689403</wp:posOffset>
                </wp:positionV>
                <wp:extent cx="7957665" cy="1013014"/>
                <wp:effectExtent l="0" t="0" r="24765" b="158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7665" cy="1013014"/>
                        </a:xfrm>
                        <a:prstGeom prst="rect">
                          <a:avLst/>
                        </a:prstGeom>
                        <a:solidFill>
                          <a:srgbClr val="1C4F85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A947BC" w14:textId="4BE80DD9" w:rsidR="00B71B93" w:rsidRPr="00F0150E" w:rsidRDefault="0090046C" w:rsidP="00EA17FC">
                            <w:pPr>
                              <w:pStyle w:val="Ttulo1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1418"/>
                              </w:tabs>
                            </w:pPr>
                            <w:r>
                              <w:t xml:space="preserve">   5</w:t>
                            </w:r>
                            <w:r w:rsidR="00EA17FC">
                              <w:t>. Soporte y acompañamiento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DB1B2" id="Cuadro de texto 4" o:spid="_x0000_s1035" type="#_x0000_t202" style="position:absolute;margin-left:0;margin-top:-54.3pt;width:626.6pt;height:79.75pt;z-index:2517596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" fillcolor="#1c4f85" strokeweight=".5pt">
                <v:textbox>
                  <w:txbxContent>
                    <w:p w14:paraId="33A947BC" w14:textId="4BE80DD9" w:rsidR="00B71B93" w:rsidRPr="00F0150E" w:rsidRDefault="0090046C" w:rsidP="00EA17FC">
                      <w:pPr>
                        <w:pStyle w:val="Ttulo1"/>
                        <w:numPr>
                          <w:ilvl w:val="0"/>
                          <w:numId w:val="0"/>
                        </w:numPr>
                        <w:tabs>
                          <w:tab w:val="left" w:pos="1418"/>
                        </w:tabs>
                      </w:pPr>
                      <w:r>
                        <w:t xml:space="preserve">   5</w:t>
                      </w:r>
                      <w:r w:rsidR="00EA17FC">
                        <w:t>. Soporte y acompañamiento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81C5069" w14:textId="49EF4EE0" w:rsidR="00EA17FC" w:rsidRDefault="00EA17FC" w:rsidP="00F5060F">
      <w:pPr>
        <w:rPr>
          <w:rFonts w:ascii="Century Gothic" w:hAnsi="Century Gothic"/>
        </w:rPr>
      </w:pPr>
    </w:p>
    <w:p w14:paraId="460791DC" w14:textId="5C62091D" w:rsidR="00EA17FC" w:rsidRDefault="00EA17FC" w:rsidP="00F5060F">
      <w:pPr>
        <w:rPr>
          <w:rFonts w:ascii="Century Gothic" w:hAnsi="Century Gothic"/>
        </w:rPr>
      </w:pPr>
    </w:p>
    <w:p w14:paraId="38049100" w14:textId="77777777" w:rsidR="00EA17FC" w:rsidRPr="00231FE2" w:rsidRDefault="00EA17FC" w:rsidP="00F5060F">
      <w:pPr>
        <w:rPr>
          <w:rFonts w:ascii="Century Gothic" w:hAnsi="Century Gothic"/>
        </w:rPr>
      </w:pPr>
    </w:p>
    <w:p w14:paraId="1F647E2C" w14:textId="77777777" w:rsidR="00F42B44" w:rsidRPr="00231FE2" w:rsidRDefault="645C5773" w:rsidP="645C5773">
      <w:pPr>
        <w:pStyle w:val="Ttulo2"/>
        <w:rPr>
          <w:rFonts w:ascii="Century Gothic" w:hAnsi="Century Gothic"/>
          <w:b/>
          <w:bCs/>
          <w:sz w:val="28"/>
          <w:szCs w:val="28"/>
        </w:rPr>
      </w:pPr>
      <w:r w:rsidRPr="00231FE2">
        <w:rPr>
          <w:rFonts w:ascii="Century Gothic" w:hAnsi="Century Gothic"/>
          <w:b/>
          <w:bCs/>
          <w:sz w:val="28"/>
          <w:szCs w:val="28"/>
        </w:rPr>
        <w:t>Actividades de Soporte</w:t>
      </w:r>
    </w:p>
    <w:p w14:paraId="6D490FBC" w14:textId="77777777" w:rsidR="00F42B44" w:rsidRPr="00231FE2" w:rsidRDefault="00F42B44" w:rsidP="00E6173E">
      <w:pPr>
        <w:spacing w:after="0"/>
        <w:rPr>
          <w:rFonts w:ascii="Century Gothic" w:hAnsi="Century Gothic"/>
        </w:rPr>
      </w:pPr>
    </w:p>
    <w:p w14:paraId="26ED9084" w14:textId="77777777" w:rsidR="000B36C0" w:rsidRPr="00231FE2" w:rsidRDefault="645C5773" w:rsidP="00E6173E">
      <w:pPr>
        <w:pStyle w:val="Prrafodelista"/>
        <w:numPr>
          <w:ilvl w:val="0"/>
          <w:numId w:val="22"/>
        </w:numPr>
        <w:spacing w:after="0"/>
        <w:ind w:left="567" w:hanging="436"/>
        <w:rPr>
          <w:rFonts w:ascii="Century Gothic" w:hAnsi="Century Gothic"/>
        </w:rPr>
      </w:pPr>
      <w:r w:rsidRPr="00231FE2">
        <w:rPr>
          <w:rFonts w:ascii="Century Gothic" w:hAnsi="Century Gothic"/>
        </w:rPr>
        <w:t>Responder a las preguntas f</w:t>
      </w:r>
      <w:r w:rsidR="0065171B" w:rsidRPr="00231FE2">
        <w:rPr>
          <w:rFonts w:ascii="Century Gothic" w:hAnsi="Century Gothic"/>
        </w:rPr>
        <w:t>recuentes de los clientes de</w:t>
      </w:r>
      <w:r w:rsidRPr="00231FE2">
        <w:rPr>
          <w:rFonts w:ascii="Century Gothic" w:hAnsi="Century Gothic"/>
        </w:rPr>
        <w:t xml:space="preserve"> forma rápida (</w:t>
      </w:r>
      <w:r w:rsidRPr="00231FE2">
        <w:rPr>
          <w:rFonts w:ascii="Century Gothic" w:hAnsi="Century Gothic"/>
          <w:i/>
        </w:rPr>
        <w:t>Consultas técnicas</w:t>
      </w:r>
      <w:r w:rsidRPr="00231FE2">
        <w:rPr>
          <w:rFonts w:ascii="Century Gothic" w:hAnsi="Century Gothic"/>
        </w:rPr>
        <w:t>)</w:t>
      </w:r>
      <w:r w:rsidR="009B2616" w:rsidRPr="00231FE2">
        <w:rPr>
          <w:rFonts w:ascii="Century Gothic" w:hAnsi="Century Gothic"/>
        </w:rPr>
        <w:t>.</w:t>
      </w:r>
    </w:p>
    <w:p w14:paraId="02CDDD1E" w14:textId="77777777" w:rsidR="000B36C0" w:rsidRPr="00231FE2" w:rsidRDefault="000B36C0" w:rsidP="00E6173E">
      <w:pPr>
        <w:pStyle w:val="Prrafodelista"/>
        <w:numPr>
          <w:ilvl w:val="0"/>
          <w:numId w:val="22"/>
        </w:numPr>
        <w:spacing w:after="0"/>
        <w:ind w:left="567" w:hanging="436"/>
        <w:rPr>
          <w:rFonts w:ascii="Century Gothic" w:hAnsi="Century Gothic"/>
        </w:rPr>
      </w:pPr>
      <w:r w:rsidRPr="00231FE2">
        <w:rPr>
          <w:rFonts w:ascii="Century Gothic" w:hAnsi="Century Gothic"/>
        </w:rPr>
        <w:t xml:space="preserve">Identificar los requerimientos y/o casos de soporte.  </w:t>
      </w:r>
    </w:p>
    <w:p w14:paraId="2EA86E1D" w14:textId="77777777" w:rsidR="000B36C0" w:rsidRPr="00231FE2" w:rsidRDefault="000B36C0" w:rsidP="00E6173E">
      <w:pPr>
        <w:pStyle w:val="Prrafodelista"/>
        <w:numPr>
          <w:ilvl w:val="0"/>
          <w:numId w:val="22"/>
        </w:numPr>
        <w:spacing w:after="0"/>
        <w:ind w:left="567" w:hanging="436"/>
        <w:rPr>
          <w:rFonts w:ascii="Century Gothic" w:hAnsi="Century Gothic"/>
        </w:rPr>
      </w:pPr>
      <w:r w:rsidRPr="00231FE2">
        <w:rPr>
          <w:rFonts w:ascii="Century Gothic" w:hAnsi="Century Gothic"/>
        </w:rPr>
        <w:t xml:space="preserve">Manejar errores presentados en las soluciones </w:t>
      </w:r>
    </w:p>
    <w:p w14:paraId="0E951A71" w14:textId="4E2DBD12" w:rsidR="000B36C0" w:rsidRPr="00231FE2" w:rsidRDefault="000B36C0" w:rsidP="00E6173E">
      <w:pPr>
        <w:pStyle w:val="Prrafodelista"/>
        <w:numPr>
          <w:ilvl w:val="0"/>
          <w:numId w:val="22"/>
        </w:numPr>
        <w:spacing w:after="0"/>
        <w:ind w:left="567" w:hanging="436"/>
        <w:rPr>
          <w:rFonts w:ascii="Century Gothic" w:hAnsi="Century Gothic"/>
        </w:rPr>
      </w:pPr>
      <w:r w:rsidRPr="00231FE2">
        <w:rPr>
          <w:rFonts w:ascii="Century Gothic" w:hAnsi="Century Gothic"/>
        </w:rPr>
        <w:t>Responder efectivamente a cualquier solicitud de soporte realizada por el cliente a través de un procedimiento formal (</w:t>
      </w:r>
      <w:r w:rsidRPr="00231FE2">
        <w:rPr>
          <w:rFonts w:ascii="Century Gothic" w:hAnsi="Century Gothic"/>
          <w:i/>
        </w:rPr>
        <w:t>mail, teléfono, web</w:t>
      </w:r>
      <w:r w:rsidRPr="00231FE2">
        <w:rPr>
          <w:rFonts w:ascii="Century Gothic" w:hAnsi="Century Gothic"/>
        </w:rPr>
        <w:t xml:space="preserve">). </w:t>
      </w:r>
    </w:p>
    <w:p w14:paraId="09242B9C" w14:textId="77777777" w:rsidR="000B36C0" w:rsidRPr="00231FE2" w:rsidRDefault="000B36C0" w:rsidP="00E6173E">
      <w:pPr>
        <w:pStyle w:val="Prrafodelista"/>
        <w:numPr>
          <w:ilvl w:val="0"/>
          <w:numId w:val="22"/>
        </w:numPr>
        <w:spacing w:after="0"/>
        <w:ind w:left="567" w:hanging="436"/>
        <w:rPr>
          <w:rFonts w:ascii="Century Gothic" w:hAnsi="Century Gothic"/>
        </w:rPr>
      </w:pPr>
      <w:r w:rsidRPr="00231FE2">
        <w:rPr>
          <w:rFonts w:ascii="Century Gothic" w:hAnsi="Century Gothic"/>
        </w:rPr>
        <w:t>Desarrollar soluciones prácticas que resuelvan problemas de prioridad crítica, alta, media o baja.</w:t>
      </w:r>
    </w:p>
    <w:p w14:paraId="4BA9A8E2" w14:textId="77777777" w:rsidR="00CA0809" w:rsidRPr="00231FE2" w:rsidRDefault="000B36C0" w:rsidP="00E6173E">
      <w:pPr>
        <w:pStyle w:val="Prrafodelista"/>
        <w:numPr>
          <w:ilvl w:val="0"/>
          <w:numId w:val="22"/>
        </w:numPr>
        <w:spacing w:after="0"/>
        <w:ind w:left="567" w:hanging="436"/>
        <w:rPr>
          <w:rFonts w:ascii="Century Gothic" w:hAnsi="Century Gothic"/>
        </w:rPr>
      </w:pPr>
      <w:r w:rsidRPr="00231FE2">
        <w:rPr>
          <w:rFonts w:ascii="Century Gothic" w:hAnsi="Century Gothic"/>
        </w:rPr>
        <w:t>Documentación y análisis de mejoras.</w:t>
      </w:r>
    </w:p>
    <w:p w14:paraId="46C0BC32" w14:textId="77777777" w:rsidR="000B36C0" w:rsidRPr="00231FE2" w:rsidRDefault="000B36C0" w:rsidP="00E6173E">
      <w:pPr>
        <w:pStyle w:val="Prrafodelista"/>
        <w:spacing w:after="0"/>
        <w:rPr>
          <w:rFonts w:ascii="Century Gothic" w:hAnsi="Century Gothic"/>
        </w:rPr>
      </w:pPr>
      <w:r w:rsidRPr="00231FE2">
        <w:rPr>
          <w:rFonts w:ascii="Century Gothic" w:hAnsi="Century Gothic"/>
        </w:rPr>
        <w:br/>
      </w:r>
    </w:p>
    <w:p w14:paraId="6B0098B0" w14:textId="49565DF6" w:rsidR="00CA0809" w:rsidRPr="00231FE2" w:rsidRDefault="00CA0809" w:rsidP="00E6173E">
      <w:pPr>
        <w:pStyle w:val="Ttulo2"/>
        <w:rPr>
          <w:rFonts w:ascii="Century Gothic" w:hAnsi="Century Gothic"/>
          <w:b/>
          <w:bCs/>
          <w:sz w:val="28"/>
          <w:szCs w:val="28"/>
        </w:rPr>
      </w:pPr>
    </w:p>
    <w:p w14:paraId="10EE7F91" w14:textId="57B07AC9" w:rsidR="00CA0809" w:rsidRPr="00231FE2" w:rsidRDefault="00CA0809" w:rsidP="00E6173E">
      <w:pPr>
        <w:pStyle w:val="Ttulo2"/>
        <w:rPr>
          <w:rFonts w:ascii="Century Gothic" w:hAnsi="Century Gothic"/>
          <w:b/>
          <w:bCs/>
          <w:sz w:val="28"/>
          <w:szCs w:val="28"/>
        </w:rPr>
      </w:pPr>
    </w:p>
    <w:p w14:paraId="3E2E656E" w14:textId="28635952" w:rsidR="00EA17FC" w:rsidRDefault="0090046C" w:rsidP="00E6173E">
      <w:pPr>
        <w:pStyle w:val="Ttulo2"/>
        <w:rPr>
          <w:rFonts w:ascii="Century Gothic" w:hAnsi="Century Gothic"/>
          <w:b/>
          <w:bCs/>
          <w:sz w:val="28"/>
          <w:szCs w:val="28"/>
        </w:rPr>
      </w:pPr>
      <w:r w:rsidRPr="00231FE2">
        <w:rPr>
          <w:rFonts w:ascii="Century Gothic" w:hAnsi="Century Gothic"/>
          <w:b/>
          <w:bCs/>
          <w:noProof/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075CB9AA" wp14:editId="63AA6011">
            <wp:simplePos x="0" y="0"/>
            <wp:positionH relativeFrom="margin">
              <wp:align>right</wp:align>
            </wp:positionH>
            <wp:positionV relativeFrom="paragraph">
              <wp:posOffset>375137</wp:posOffset>
            </wp:positionV>
            <wp:extent cx="2941320" cy="1807172"/>
            <wp:effectExtent l="0" t="0" r="0" b="3175"/>
            <wp:wrapSquare wrapText="bothSides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Operator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307" b="9928"/>
                    <a:stretch/>
                  </pic:blipFill>
                  <pic:spPr bwMode="auto">
                    <a:xfrm>
                      <a:off x="0" y="0"/>
                      <a:ext cx="2941320" cy="180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150673" w14:textId="52034B42" w:rsidR="00EA17FC" w:rsidRDefault="00EA17FC" w:rsidP="00E6173E">
      <w:pPr>
        <w:pStyle w:val="Ttulo2"/>
        <w:rPr>
          <w:rFonts w:ascii="Century Gothic" w:hAnsi="Century Gothic"/>
          <w:b/>
          <w:bCs/>
          <w:sz w:val="28"/>
          <w:szCs w:val="28"/>
        </w:rPr>
      </w:pPr>
    </w:p>
    <w:p w14:paraId="75413A10" w14:textId="77777777" w:rsidR="00EA17FC" w:rsidRDefault="00EA17FC" w:rsidP="00E6173E">
      <w:pPr>
        <w:pStyle w:val="Ttulo2"/>
        <w:rPr>
          <w:rFonts w:ascii="Century Gothic" w:hAnsi="Century Gothic"/>
          <w:b/>
          <w:bCs/>
          <w:sz w:val="28"/>
          <w:szCs w:val="28"/>
        </w:rPr>
      </w:pPr>
    </w:p>
    <w:p w14:paraId="28A0993F" w14:textId="05C1C222" w:rsidR="000B36C0" w:rsidRPr="00231FE2" w:rsidRDefault="000B36C0" w:rsidP="00E6173E">
      <w:pPr>
        <w:pStyle w:val="Ttulo2"/>
        <w:rPr>
          <w:rFonts w:ascii="Century Gothic" w:hAnsi="Century Gothic"/>
          <w:b/>
          <w:bCs/>
          <w:sz w:val="28"/>
          <w:szCs w:val="28"/>
        </w:rPr>
      </w:pPr>
      <w:r w:rsidRPr="00231FE2">
        <w:rPr>
          <w:rFonts w:ascii="Century Gothic" w:hAnsi="Century Gothic"/>
          <w:b/>
          <w:bCs/>
          <w:sz w:val="28"/>
          <w:szCs w:val="28"/>
        </w:rPr>
        <w:t>Atención de Solicitudes</w:t>
      </w:r>
    </w:p>
    <w:p w14:paraId="3423C8E0" w14:textId="77777777" w:rsidR="000B36C0" w:rsidRPr="00231FE2" w:rsidRDefault="000B36C0" w:rsidP="00E6173E">
      <w:pPr>
        <w:spacing w:after="0"/>
        <w:rPr>
          <w:rFonts w:ascii="Century Gothic" w:hAnsi="Century Gothic"/>
        </w:rPr>
      </w:pPr>
    </w:p>
    <w:p w14:paraId="5BDDFBAF" w14:textId="77777777" w:rsidR="000B36C0" w:rsidRPr="00231FE2" w:rsidRDefault="000B36C0" w:rsidP="00E6173E">
      <w:pPr>
        <w:spacing w:after="0"/>
        <w:rPr>
          <w:rFonts w:ascii="Century Gothic" w:hAnsi="Century Gothic"/>
        </w:rPr>
      </w:pPr>
      <w:r w:rsidRPr="00231FE2">
        <w:rPr>
          <w:rFonts w:ascii="Century Gothic" w:hAnsi="Century Gothic"/>
        </w:rPr>
        <w:t>Las solicitudes de soporte son atendidas en horario de lunes a viernes de 8:00 a.m. a 6:00 p.m. a través de los siguientes canales:</w:t>
      </w:r>
    </w:p>
    <w:p w14:paraId="6E0D5F42" w14:textId="77777777" w:rsidR="000B36C0" w:rsidRPr="00231FE2" w:rsidRDefault="000B36C0" w:rsidP="00E6173E">
      <w:pPr>
        <w:pStyle w:val="Prrafodelista"/>
        <w:numPr>
          <w:ilvl w:val="0"/>
          <w:numId w:val="22"/>
        </w:numPr>
        <w:spacing w:after="0"/>
        <w:rPr>
          <w:rFonts w:ascii="Century Gothic" w:hAnsi="Century Gothic"/>
        </w:rPr>
      </w:pPr>
      <w:r w:rsidRPr="00231FE2">
        <w:rPr>
          <w:rFonts w:ascii="Century Gothic" w:hAnsi="Century Gothic"/>
        </w:rPr>
        <w:t>Línea de atención telefónica</w:t>
      </w:r>
    </w:p>
    <w:p w14:paraId="120C5C64" w14:textId="334C245E" w:rsidR="000B36C0" w:rsidRPr="00231FE2" w:rsidRDefault="000B36C0" w:rsidP="00E6173E">
      <w:pPr>
        <w:spacing w:after="0"/>
        <w:rPr>
          <w:rFonts w:ascii="Century Gothic" w:hAnsi="Century Gothic"/>
        </w:rPr>
      </w:pPr>
      <w:r w:rsidRPr="00231FE2">
        <w:rPr>
          <w:rFonts w:ascii="Century Gothic" w:hAnsi="Century Gothic"/>
        </w:rPr>
        <w:t>Reporte desde la plataforma OasisCom (</w:t>
      </w:r>
      <w:r w:rsidRPr="00231FE2">
        <w:rPr>
          <w:rFonts w:ascii="Century Gothic" w:hAnsi="Century Gothic"/>
          <w:i/>
        </w:rPr>
        <w:t>Opción Soporte</w:t>
      </w:r>
      <w:r w:rsidRPr="00231FE2">
        <w:rPr>
          <w:rFonts w:ascii="Century Gothic" w:hAnsi="Century Gothic"/>
        </w:rPr>
        <w:t xml:space="preserve"> </w:t>
      </w:r>
      <w:r w:rsidR="00CF2A3E">
        <w:rPr>
          <w:rFonts w:ascii="Century Gothic" w:hAnsi="Century Gothic"/>
        </w:rPr>
        <w:t>)</w:t>
      </w:r>
      <w:r w:rsidRPr="00231FE2">
        <w:rPr>
          <w:rFonts w:ascii="Century Gothic" w:hAnsi="Century Gothic"/>
        </w:rPr>
        <w:t xml:space="preserve"> </w:t>
      </w:r>
    </w:p>
    <w:p w14:paraId="7F413414" w14:textId="143DDB51" w:rsidR="005A2081" w:rsidRPr="00231FE2" w:rsidRDefault="005A2081" w:rsidP="000B36C0">
      <w:pPr>
        <w:rPr>
          <w:rFonts w:ascii="Century Gothic" w:hAnsi="Century Gothic"/>
        </w:rPr>
      </w:pPr>
    </w:p>
    <w:p w14:paraId="0377D59C" w14:textId="77777777" w:rsidR="000B36C0" w:rsidRPr="00231FE2" w:rsidRDefault="000B36C0">
      <w:pPr>
        <w:spacing w:after="160"/>
        <w:jc w:val="left"/>
        <w:rPr>
          <w:rFonts w:ascii="Century Gothic" w:hAnsi="Century Gothic"/>
        </w:rPr>
        <w:sectPr w:rsidR="000B36C0" w:rsidRPr="00231FE2" w:rsidSect="000B36C0">
          <w:headerReference w:type="default" r:id="rId35"/>
          <w:headerReference w:type="first" r:id="rId36"/>
          <w:type w:val="continuous"/>
          <w:pgSz w:w="12240" w:h="15840" w:code="1"/>
          <w:pgMar w:top="1134" w:right="1134" w:bottom="1134" w:left="1134" w:header="709" w:footer="709" w:gutter="0"/>
          <w:cols w:num="2" w:space="708"/>
          <w:titlePg/>
          <w:docGrid w:linePitch="360"/>
        </w:sectPr>
      </w:pPr>
    </w:p>
    <w:p w14:paraId="274A7C58" w14:textId="77777777" w:rsidR="0018400D" w:rsidRPr="00231FE2" w:rsidRDefault="0018400D" w:rsidP="00F5060F">
      <w:pPr>
        <w:pStyle w:val="Prrafodelista"/>
        <w:numPr>
          <w:ilvl w:val="0"/>
          <w:numId w:val="22"/>
        </w:numPr>
        <w:rPr>
          <w:rFonts w:ascii="Century Gothic" w:hAnsi="Century Gothic"/>
        </w:rPr>
        <w:sectPr w:rsidR="0018400D" w:rsidRPr="00231FE2" w:rsidSect="0018400D">
          <w:type w:val="continuous"/>
          <w:pgSz w:w="12240" w:h="15840" w:code="1"/>
          <w:pgMar w:top="1134" w:right="1134" w:bottom="1134" w:left="1134" w:header="709" w:footer="709" w:gutter="0"/>
          <w:cols w:num="2" w:space="708"/>
          <w:titlePg/>
          <w:docGrid w:linePitch="360"/>
        </w:sectPr>
      </w:pPr>
    </w:p>
    <w:p w14:paraId="615CF6DE" w14:textId="77777777" w:rsidR="00A93FBA" w:rsidRPr="00231FE2" w:rsidRDefault="00A93FBA" w:rsidP="00F5060F">
      <w:pPr>
        <w:rPr>
          <w:rFonts w:ascii="Century Gothic" w:hAnsi="Century Gothic"/>
        </w:rPr>
      </w:pPr>
    </w:p>
    <w:p w14:paraId="467795F7" w14:textId="77777777" w:rsidR="00A93FBA" w:rsidRPr="00231FE2" w:rsidRDefault="00A93FBA" w:rsidP="00F5060F">
      <w:pPr>
        <w:rPr>
          <w:rFonts w:ascii="Century Gothic" w:hAnsi="Century Gothic"/>
        </w:rPr>
        <w:sectPr w:rsidR="00A93FBA" w:rsidRPr="00231FE2" w:rsidSect="00AB12F7">
          <w:headerReference w:type="first" r:id="rId37"/>
          <w:type w:val="continuous"/>
          <w:pgSz w:w="12240" w:h="15840" w:code="1"/>
          <w:pgMar w:top="3119" w:right="1134" w:bottom="1134" w:left="1134" w:header="709" w:footer="709" w:gutter="0"/>
          <w:cols w:num="2" w:space="708"/>
          <w:titlePg/>
          <w:docGrid w:linePitch="360"/>
        </w:sectPr>
      </w:pPr>
    </w:p>
    <w:p w14:paraId="74C0ED1C" w14:textId="77777777" w:rsidR="00F42B44" w:rsidRPr="00231FE2" w:rsidRDefault="00F42B44" w:rsidP="00F5060F">
      <w:pPr>
        <w:rPr>
          <w:rFonts w:ascii="Century Gothic" w:hAnsi="Century Gothic"/>
        </w:rPr>
      </w:pPr>
    </w:p>
    <w:p w14:paraId="6825D70E" w14:textId="20F4D85F" w:rsidR="005A2081" w:rsidRPr="0090046C" w:rsidRDefault="005A2081" w:rsidP="0090046C">
      <w:pPr>
        <w:spacing w:after="160"/>
        <w:jc w:val="left"/>
        <w:rPr>
          <w:rFonts w:ascii="Century Gothic" w:eastAsia="Microsoft JhengHei Light" w:hAnsi="Century Gothic" w:cstheme="majorBidi"/>
          <w:color w:val="808080" w:themeColor="background1" w:themeShade="80"/>
          <w:sz w:val="44"/>
          <w:szCs w:val="32"/>
          <w:u w:val="single"/>
        </w:rPr>
        <w:sectPr w:rsidR="005A2081" w:rsidRPr="0090046C" w:rsidSect="003C39F8">
          <w:type w:val="continuous"/>
          <w:pgSz w:w="12240" w:h="15840" w:code="1"/>
          <w:pgMar w:top="1134" w:right="1134" w:bottom="1134" w:left="1134" w:header="709" w:footer="709" w:gutter="0"/>
          <w:cols w:num="2" w:space="708"/>
          <w:titlePg/>
          <w:docGrid w:linePitch="360"/>
        </w:sectPr>
      </w:pPr>
      <w:r w:rsidRPr="00231FE2">
        <w:rPr>
          <w:rFonts w:ascii="Century Gothic" w:hAnsi="Century Gothic"/>
        </w:rPr>
        <w:br w:type="page"/>
      </w:r>
    </w:p>
    <w:p w14:paraId="7C1A77E1" w14:textId="1E98CC22" w:rsidR="00BA4256" w:rsidRPr="006921DD" w:rsidRDefault="00BA4256" w:rsidP="0090046C">
      <w:pPr>
        <w:spacing w:after="160"/>
        <w:jc w:val="left"/>
        <w:rPr>
          <w:rFonts w:ascii="Century Gothic" w:hAnsi="Century Gothic"/>
          <w:lang w:val="es-CO"/>
        </w:rPr>
        <w:sectPr w:rsidR="00BA4256" w:rsidRPr="006921DD" w:rsidSect="003C39F8">
          <w:type w:val="continuous"/>
          <w:pgSz w:w="12240" w:h="15840" w:code="1"/>
          <w:pgMar w:top="1134" w:right="1134" w:bottom="1134" w:left="1134" w:header="709" w:footer="709" w:gutter="0"/>
          <w:cols w:num="2" w:space="708"/>
          <w:titlePg/>
          <w:docGrid w:linePitch="360"/>
        </w:sectPr>
      </w:pPr>
    </w:p>
    <w:p w14:paraId="3BD99404" w14:textId="41228821" w:rsidR="009D0763" w:rsidRPr="006921DD" w:rsidRDefault="009D0763" w:rsidP="00F5060F">
      <w:pPr>
        <w:rPr>
          <w:rFonts w:ascii="Century Gothic" w:hAnsi="Century Gothic"/>
          <w:lang w:val="es-CO"/>
        </w:rPr>
      </w:pPr>
    </w:p>
    <w:p w14:paraId="0AA9EC80" w14:textId="6C1EFC0D" w:rsidR="009D0763" w:rsidRPr="006921DD" w:rsidRDefault="009D0763" w:rsidP="00F5060F">
      <w:pPr>
        <w:rPr>
          <w:rFonts w:ascii="Century Gothic" w:hAnsi="Century Gothic"/>
          <w:lang w:val="es-CO"/>
        </w:rPr>
      </w:pPr>
    </w:p>
    <w:p w14:paraId="420494D2" w14:textId="77777777" w:rsidR="00A70FF9" w:rsidRPr="00C52033" w:rsidRDefault="00A70FF9" w:rsidP="00A70FF9">
      <w:pPr>
        <w:pStyle w:val="Ttulo2"/>
        <w:rPr>
          <w:rFonts w:ascii="Century Gothic" w:hAnsi="Century Gothic"/>
          <w:b/>
          <w:bCs/>
          <w:sz w:val="24"/>
          <w:szCs w:val="22"/>
        </w:rPr>
      </w:pPr>
      <w:r w:rsidRPr="00C52033">
        <w:rPr>
          <w:rFonts w:ascii="Century Gothic" w:hAnsi="Century Gothic"/>
          <w:b/>
          <w:bCs/>
          <w:sz w:val="24"/>
          <w:szCs w:val="22"/>
        </w:rPr>
        <w:t>Reseña</w:t>
      </w:r>
    </w:p>
    <w:p w14:paraId="44CE26B0" w14:textId="77777777" w:rsidR="00A70FF9" w:rsidRPr="00C52033" w:rsidRDefault="00A70FF9" w:rsidP="00A70FF9">
      <w:pPr>
        <w:rPr>
          <w:rFonts w:ascii="Century Gothic" w:hAnsi="Century Gothic"/>
        </w:rPr>
      </w:pPr>
    </w:p>
    <w:p w14:paraId="33AF0515" w14:textId="77777777" w:rsidR="00A70FF9" w:rsidRPr="00C52033" w:rsidRDefault="00A70FF9" w:rsidP="00A70FF9">
      <w:pPr>
        <w:rPr>
          <w:rFonts w:ascii="Century Gothic" w:hAnsi="Century Gothic"/>
        </w:rPr>
      </w:pPr>
      <w:r w:rsidRPr="00C52033">
        <w:rPr>
          <w:rFonts w:ascii="Century Gothic" w:hAnsi="Century Gothic"/>
          <w:b/>
        </w:rPr>
        <w:t>OasisCom</w:t>
      </w:r>
      <w:r w:rsidRPr="00C52033">
        <w:rPr>
          <w:rFonts w:ascii="Century Gothic" w:hAnsi="Century Gothic"/>
        </w:rPr>
        <w:t xml:space="preserve"> es una empresa de tecnología de origen colombiano que inició sus actividades en 1990, completando ya más de 27 años de presencia y trayectoria en el mercado. Desde el comienzo de nuestras actividades nos especializamos en desarrollar soluciones de software de gestión empresarial innovadoras, atendiendo clientes en Colombia y el exterior. </w:t>
      </w:r>
    </w:p>
    <w:p w14:paraId="5C62B39E" w14:textId="77777777" w:rsidR="00A70FF9" w:rsidRPr="00C52033" w:rsidRDefault="00A70FF9" w:rsidP="00A70FF9">
      <w:pPr>
        <w:rPr>
          <w:rFonts w:ascii="Century Gothic" w:hAnsi="Century Gothic"/>
        </w:rPr>
      </w:pPr>
      <w:r w:rsidRPr="00C52033">
        <w:rPr>
          <w:rFonts w:ascii="Century Gothic" w:hAnsi="Century Gothic"/>
        </w:rPr>
        <w:t xml:space="preserve">Con el transcurso de los años hemos venido mejorando y complementando nuestro portafolio de productos con el objetivo de proveer a nuestros clientes soluciones integrales a sus necesidades y evolucionar a la par de las innovaciones. </w:t>
      </w:r>
    </w:p>
    <w:p w14:paraId="5191AF0E" w14:textId="77777777" w:rsidR="00A70FF9" w:rsidRPr="00C52033" w:rsidRDefault="00A70FF9" w:rsidP="00A70FF9">
      <w:pPr>
        <w:rPr>
          <w:rFonts w:ascii="Century Gothic" w:hAnsi="Century Gothic"/>
        </w:rPr>
      </w:pPr>
      <w:r w:rsidRPr="00C52033">
        <w:rPr>
          <w:rFonts w:ascii="Century Gothic" w:hAnsi="Century Gothic"/>
        </w:rPr>
        <w:t xml:space="preserve">En el año 2014 lanzamos nuestra versión </w:t>
      </w:r>
      <w:r w:rsidRPr="00C52033">
        <w:rPr>
          <w:rFonts w:ascii="Century Gothic" w:hAnsi="Century Gothic"/>
          <w:b/>
        </w:rPr>
        <w:t>OasisCom</w:t>
      </w:r>
      <w:r w:rsidRPr="00C52033">
        <w:rPr>
          <w:rFonts w:ascii="Century Gothic" w:hAnsi="Century Gothic"/>
        </w:rPr>
        <w:t xml:space="preserve"> R4, plataforma ERP 100% en la nube. A través de esta innovación buscamos que empresas de distintos tamaños, segmentos y geografías se beneficien de nuestras tecnologías para ser competitivas y sobresalir en la nueva economía digital.</w:t>
      </w:r>
    </w:p>
    <w:p w14:paraId="5CF59330" w14:textId="77777777" w:rsidR="00A70FF9" w:rsidRPr="00C52033" w:rsidRDefault="00A70FF9" w:rsidP="00A70FF9">
      <w:pPr>
        <w:rPr>
          <w:rFonts w:ascii="Century Gothic" w:hAnsi="Century Gothic"/>
          <w:b/>
          <w:sz w:val="24"/>
        </w:rPr>
      </w:pPr>
    </w:p>
    <w:p w14:paraId="541C6FE1" w14:textId="77777777" w:rsidR="00A70FF9" w:rsidRPr="00C52033" w:rsidRDefault="00A70FF9" w:rsidP="00A70FF9">
      <w:pPr>
        <w:pStyle w:val="Ttulo2"/>
        <w:rPr>
          <w:rFonts w:ascii="Century Gothic" w:hAnsi="Century Gothic"/>
          <w:b/>
          <w:bCs/>
          <w:sz w:val="24"/>
          <w:szCs w:val="22"/>
        </w:rPr>
      </w:pPr>
      <w:r w:rsidRPr="00C52033">
        <w:rPr>
          <w:rFonts w:ascii="Century Gothic" w:hAnsi="Century Gothic"/>
          <w:b/>
          <w:bCs/>
          <w:sz w:val="24"/>
          <w:szCs w:val="22"/>
        </w:rPr>
        <w:t>Misión y Visión</w:t>
      </w:r>
    </w:p>
    <w:p w14:paraId="61FCE39A" w14:textId="77777777" w:rsidR="00A70FF9" w:rsidRPr="00C52033" w:rsidRDefault="00A70FF9" w:rsidP="00A70FF9">
      <w:pPr>
        <w:rPr>
          <w:rFonts w:ascii="Century Gothic" w:hAnsi="Century Gothic"/>
        </w:rPr>
      </w:pPr>
    </w:p>
    <w:p w14:paraId="3DB4751F" w14:textId="68067C7B" w:rsidR="00A70FF9" w:rsidRPr="00C52033" w:rsidRDefault="00A70FF9" w:rsidP="00A70FF9">
      <w:pPr>
        <w:rPr>
          <w:rFonts w:ascii="Century Gothic" w:hAnsi="Century Gothic"/>
          <w:b/>
          <w:bCs/>
        </w:rPr>
      </w:pPr>
      <w:r w:rsidRPr="00C52033">
        <w:rPr>
          <w:rFonts w:ascii="Century Gothic" w:hAnsi="Century Gothic"/>
        </w:rPr>
        <w:t xml:space="preserve">Ofrecer soluciones tecnológicas innovadoras para empresas que aspiran a </w:t>
      </w:r>
      <w:r w:rsidRPr="00C52033">
        <w:rPr>
          <w:rFonts w:ascii="Century Gothic" w:hAnsi="Century Gothic"/>
          <w:b/>
          <w:bCs/>
        </w:rPr>
        <w:t>diferenciarse, perdurar y crecer sin límites.</w:t>
      </w:r>
    </w:p>
    <w:p w14:paraId="4EFDE87F" w14:textId="77777777" w:rsidR="00A70FF9" w:rsidRPr="00C52033" w:rsidRDefault="00A70FF9" w:rsidP="00A70FF9">
      <w:pPr>
        <w:jc w:val="center"/>
        <w:rPr>
          <w:rFonts w:ascii="Century Gothic" w:hAnsi="Century Gothic"/>
        </w:rPr>
      </w:pPr>
      <w:r w:rsidRPr="00C52033">
        <w:rPr>
          <w:rFonts w:ascii="Century Gothic" w:hAnsi="Century Gothic"/>
          <w:b/>
          <w:bCs/>
          <w:noProof/>
        </w:rPr>
        <w:drawing>
          <wp:inline distT="0" distB="0" distL="0" distR="0" wp14:anchorId="15E52C14" wp14:editId="13D8C6DF">
            <wp:extent cx="2604582" cy="1235196"/>
            <wp:effectExtent l="0" t="0" r="5715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OasisCom_logo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168" b="-12846"/>
                    <a:stretch/>
                  </pic:blipFill>
                  <pic:spPr bwMode="auto">
                    <a:xfrm>
                      <a:off x="0" y="0"/>
                      <a:ext cx="2607276" cy="123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2033">
        <w:rPr>
          <w:rFonts w:ascii="Century Gothic" w:hAnsi="Century Gothic"/>
        </w:rPr>
        <w:br/>
      </w:r>
    </w:p>
    <w:p w14:paraId="7DCD3FDA" w14:textId="77777777" w:rsidR="00A70FF9" w:rsidRPr="00C52033" w:rsidRDefault="00A70FF9" w:rsidP="00A70FF9">
      <w:pPr>
        <w:rPr>
          <w:rFonts w:ascii="Century Gothic" w:hAnsi="Century Gothic"/>
        </w:rPr>
      </w:pPr>
      <w:r w:rsidRPr="00C52033">
        <w:rPr>
          <w:rFonts w:ascii="Century Gothic" w:hAnsi="Century Gothic"/>
        </w:rPr>
        <w:t xml:space="preserve">Empresas de todos los tamaños, segmentos y geografías se beneficiarán de nuestras tecnologías para diferenciarse y ser más competitivas en la economía digital. Seremos reconocidos como un referente del sector de software empresarial en América Latina gracias a la </w:t>
      </w:r>
      <w:r w:rsidRPr="00C52033">
        <w:rPr>
          <w:rFonts w:ascii="Century Gothic" w:hAnsi="Century Gothic"/>
          <w:b/>
          <w:bCs/>
        </w:rPr>
        <w:t>innovación y calidad</w:t>
      </w:r>
      <w:r w:rsidRPr="00C52033">
        <w:rPr>
          <w:rFonts w:ascii="Century Gothic" w:hAnsi="Century Gothic"/>
        </w:rPr>
        <w:t xml:space="preserve"> ofrecidas con nuestros productos y servicios.</w:t>
      </w:r>
    </w:p>
    <w:p w14:paraId="461787BB" w14:textId="77777777" w:rsidR="00A70FF9" w:rsidRPr="00C52033" w:rsidRDefault="00A70FF9" w:rsidP="00A70FF9">
      <w:pPr>
        <w:rPr>
          <w:rFonts w:ascii="Century Gothic" w:hAnsi="Century Gothic"/>
          <w:sz w:val="24"/>
        </w:rPr>
      </w:pPr>
    </w:p>
    <w:p w14:paraId="0FBEDC64" w14:textId="77777777" w:rsidR="00A70FF9" w:rsidRPr="00C52033" w:rsidRDefault="00A70FF9" w:rsidP="00A70FF9">
      <w:pPr>
        <w:pStyle w:val="Ttulo2"/>
        <w:rPr>
          <w:rFonts w:ascii="Century Gothic" w:hAnsi="Century Gothic"/>
          <w:b/>
          <w:bCs/>
          <w:sz w:val="24"/>
          <w:szCs w:val="22"/>
        </w:rPr>
      </w:pPr>
      <w:r w:rsidRPr="00C52033">
        <w:rPr>
          <w:rFonts w:ascii="Century Gothic" w:hAnsi="Century Gothic"/>
          <w:b/>
          <w:bCs/>
          <w:sz w:val="24"/>
          <w:szCs w:val="22"/>
        </w:rPr>
        <w:t>Reconocimientos</w:t>
      </w:r>
    </w:p>
    <w:p w14:paraId="2819986F" w14:textId="77777777" w:rsidR="00A70FF9" w:rsidRPr="00C52033" w:rsidRDefault="00A70FF9" w:rsidP="00A70FF9">
      <w:pPr>
        <w:rPr>
          <w:rFonts w:ascii="Century Gothic" w:hAnsi="Century Gothic"/>
        </w:rPr>
      </w:pPr>
    </w:p>
    <w:p w14:paraId="78F9A553" w14:textId="77777777" w:rsidR="00A70FF9" w:rsidRPr="00C52033" w:rsidRDefault="00A70FF9" w:rsidP="00A70FF9">
      <w:pPr>
        <w:rPr>
          <w:rFonts w:ascii="Century Gothic" w:hAnsi="Century Gothic"/>
        </w:rPr>
      </w:pPr>
      <w:r w:rsidRPr="00C52033">
        <w:rPr>
          <w:rFonts w:ascii="Century Gothic" w:hAnsi="Century Gothic"/>
        </w:rPr>
        <w:t xml:space="preserve">Nuestros productos han sido desarrollados con base en estándares de la industria internacional reconocidas mediante la </w:t>
      </w:r>
      <w:r w:rsidRPr="00C52033">
        <w:rPr>
          <w:rFonts w:ascii="Century Gothic" w:hAnsi="Century Gothic"/>
          <w:b/>
          <w:bCs/>
        </w:rPr>
        <w:t>certificación CMMI Nivel 3</w:t>
      </w:r>
      <w:r w:rsidRPr="00C52033">
        <w:rPr>
          <w:rFonts w:ascii="Century Gothic" w:hAnsi="Century Gothic"/>
        </w:rPr>
        <w:t>.   El modelo CMMI (</w:t>
      </w:r>
      <w:proofErr w:type="spellStart"/>
      <w:r w:rsidRPr="00C52033">
        <w:rPr>
          <w:rFonts w:ascii="Century Gothic" w:hAnsi="Century Gothic"/>
        </w:rPr>
        <w:t>Capability</w:t>
      </w:r>
      <w:proofErr w:type="spellEnd"/>
      <w:r w:rsidRPr="00C52033">
        <w:rPr>
          <w:rFonts w:ascii="Century Gothic" w:hAnsi="Century Gothic"/>
        </w:rPr>
        <w:t xml:space="preserve"> </w:t>
      </w:r>
      <w:proofErr w:type="spellStart"/>
      <w:r w:rsidRPr="00C52033">
        <w:rPr>
          <w:rFonts w:ascii="Century Gothic" w:hAnsi="Century Gothic"/>
        </w:rPr>
        <w:t>Maturity</w:t>
      </w:r>
      <w:proofErr w:type="spellEnd"/>
      <w:r w:rsidRPr="00C52033">
        <w:rPr>
          <w:rFonts w:ascii="Century Gothic" w:hAnsi="Century Gothic"/>
        </w:rPr>
        <w:t xml:space="preserve"> </w:t>
      </w:r>
      <w:proofErr w:type="spellStart"/>
      <w:r w:rsidRPr="00C52033">
        <w:rPr>
          <w:rFonts w:ascii="Century Gothic" w:hAnsi="Century Gothic"/>
        </w:rPr>
        <w:t>Model</w:t>
      </w:r>
      <w:proofErr w:type="spellEnd"/>
      <w:r w:rsidRPr="00C52033">
        <w:rPr>
          <w:rFonts w:ascii="Century Gothic" w:hAnsi="Century Gothic"/>
        </w:rPr>
        <w:t xml:space="preserve"> </w:t>
      </w:r>
      <w:proofErr w:type="spellStart"/>
      <w:r w:rsidRPr="00C52033">
        <w:rPr>
          <w:rFonts w:ascii="Century Gothic" w:hAnsi="Century Gothic"/>
        </w:rPr>
        <w:t>Integration</w:t>
      </w:r>
      <w:proofErr w:type="spellEnd"/>
      <w:r w:rsidRPr="00C52033">
        <w:rPr>
          <w:rFonts w:ascii="Century Gothic" w:hAnsi="Century Gothic"/>
        </w:rPr>
        <w:t>) provee un conjunto de mejores prácticas orientadas al desarrollo de Software. Su objetivo es evaluar el proceso de creación y comprobar que se mejora en forma continua, incrementando su madurez con calidad y eficiencia comprobada.</w:t>
      </w:r>
    </w:p>
    <w:p w14:paraId="1C485A8A" w14:textId="77777777" w:rsidR="00A70FF9" w:rsidRPr="00C52033" w:rsidRDefault="00A70FF9" w:rsidP="00A70FF9">
      <w:pPr>
        <w:rPr>
          <w:rFonts w:ascii="Century Gothic" w:hAnsi="Century Gothic"/>
        </w:rPr>
      </w:pPr>
      <w:r w:rsidRPr="00C52033">
        <w:rPr>
          <w:rFonts w:ascii="Century Gothic" w:hAnsi="Century Gothic"/>
        </w:rPr>
        <w:t xml:space="preserve">Adicionalmente contamos con las certificaciones IT Mark, </w:t>
      </w:r>
      <w:proofErr w:type="spellStart"/>
      <w:r w:rsidRPr="00C52033">
        <w:rPr>
          <w:rFonts w:ascii="Century Gothic" w:hAnsi="Century Gothic"/>
        </w:rPr>
        <w:t>Microsfoft</w:t>
      </w:r>
      <w:proofErr w:type="spellEnd"/>
      <w:r w:rsidRPr="00C52033">
        <w:rPr>
          <w:rFonts w:ascii="Century Gothic" w:hAnsi="Century Gothic"/>
        </w:rPr>
        <w:t xml:space="preserve"> Gold </w:t>
      </w:r>
      <w:proofErr w:type="spellStart"/>
      <w:r w:rsidRPr="00C52033">
        <w:rPr>
          <w:rFonts w:ascii="Century Gothic" w:hAnsi="Century Gothic"/>
        </w:rPr>
        <w:t>Partner</w:t>
      </w:r>
      <w:proofErr w:type="spellEnd"/>
      <w:r w:rsidRPr="00C52033">
        <w:rPr>
          <w:rFonts w:ascii="Century Gothic" w:hAnsi="Century Gothic"/>
        </w:rPr>
        <w:t xml:space="preserve"> y </w:t>
      </w:r>
      <w:proofErr w:type="spellStart"/>
      <w:r w:rsidRPr="00C52033">
        <w:rPr>
          <w:rFonts w:ascii="Century Gothic" w:hAnsi="Century Gothic"/>
        </w:rPr>
        <w:t>Orcacle</w:t>
      </w:r>
      <w:proofErr w:type="spellEnd"/>
      <w:r w:rsidRPr="00C52033">
        <w:rPr>
          <w:rFonts w:ascii="Century Gothic" w:hAnsi="Century Gothic"/>
        </w:rPr>
        <w:t xml:space="preserve"> Silver </w:t>
      </w:r>
      <w:proofErr w:type="spellStart"/>
      <w:r w:rsidRPr="00C52033">
        <w:rPr>
          <w:rFonts w:ascii="Century Gothic" w:hAnsi="Century Gothic"/>
        </w:rPr>
        <w:t>Partner</w:t>
      </w:r>
      <w:proofErr w:type="spellEnd"/>
      <w:r w:rsidRPr="00C52033">
        <w:rPr>
          <w:rFonts w:ascii="Century Gothic" w:hAnsi="Century Gothic"/>
        </w:rPr>
        <w:t>.</w:t>
      </w:r>
    </w:p>
    <w:p w14:paraId="1EC61D80" w14:textId="77777777" w:rsidR="00A70FF9" w:rsidRPr="00C52033" w:rsidRDefault="00A70FF9" w:rsidP="00A70FF9">
      <w:pPr>
        <w:rPr>
          <w:rFonts w:ascii="Century Gothic" w:hAnsi="Century Gothic"/>
        </w:rPr>
      </w:pPr>
    </w:p>
    <w:p w14:paraId="31668846" w14:textId="77777777" w:rsidR="00A70FF9" w:rsidRPr="00C52033" w:rsidRDefault="00A70FF9" w:rsidP="00A70FF9">
      <w:pPr>
        <w:rPr>
          <w:rFonts w:ascii="Century Gothic" w:hAnsi="Century Gothic"/>
        </w:rPr>
        <w:sectPr w:rsidR="00A70FF9" w:rsidRPr="00C52033" w:rsidSect="00AB12F7">
          <w:type w:val="continuous"/>
          <w:pgSz w:w="12240" w:h="15840" w:code="1"/>
          <w:pgMar w:top="3119" w:right="1134" w:bottom="1134" w:left="1134" w:header="709" w:footer="709" w:gutter="0"/>
          <w:cols w:num="2" w:space="708"/>
          <w:titlePg/>
          <w:docGrid w:linePitch="360"/>
        </w:sectPr>
      </w:pPr>
    </w:p>
    <w:p w14:paraId="41F29313" w14:textId="5BE26CDF" w:rsidR="009D0763" w:rsidRPr="00231FE2" w:rsidRDefault="008933DA" w:rsidP="00A70FF9">
      <w:pPr>
        <w:rPr>
          <w:rFonts w:ascii="Century Gothic" w:hAnsi="Century Gothic"/>
        </w:rPr>
        <w:sectPr w:rsidR="009D0763" w:rsidRPr="00231FE2" w:rsidSect="00BA4256">
          <w:type w:val="continuous"/>
          <w:pgSz w:w="12240" w:h="15840" w:code="1"/>
          <w:pgMar w:top="1134" w:right="1134" w:bottom="1134" w:left="1134" w:header="709" w:footer="709" w:gutter="0"/>
          <w:cols w:space="708"/>
          <w:titlePg/>
          <w:docGrid w:linePitch="360"/>
        </w:sectPr>
      </w:pPr>
      <w:r w:rsidRPr="00C52033">
        <w:rPr>
          <w:rFonts w:ascii="Century Gothic" w:hAnsi="Century Gothic"/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5C4AD869" wp14:editId="78E397E8">
                <wp:simplePos x="0" y="0"/>
                <wp:positionH relativeFrom="column">
                  <wp:posOffset>70485</wp:posOffset>
                </wp:positionH>
                <wp:positionV relativeFrom="paragraph">
                  <wp:posOffset>101991</wp:posOffset>
                </wp:positionV>
                <wp:extent cx="6149323" cy="1008695"/>
                <wp:effectExtent l="0" t="0" r="4445" b="1270"/>
                <wp:wrapNone/>
                <wp:docPr id="29" name="Grupo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9323" cy="1008695"/>
                          <a:chOff x="0" y="0"/>
                          <a:chExt cx="6236451" cy="1024890"/>
                        </a:xfrm>
                      </wpg:grpSpPr>
                      <pic:pic xmlns:pic="http://schemas.openxmlformats.org/drawingml/2006/picture">
                        <pic:nvPicPr>
                          <pic:cNvPr id="9220" name="Picture 12" descr="Resultado de imagen para cmmi nivel 3">
                            <a:extLst>
                              <a:ext uri="{FF2B5EF4-FFF2-40B4-BE49-F238E27FC236}">
                                <a16:creationId xmlns:a16="http://schemas.microsoft.com/office/drawing/2014/main" id="{E82E4A3A-FC55-49D8-80CE-48ED0A6270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4698"/>
                            <a:ext cx="1303020" cy="75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9221" name="Picture 16" descr="Resultado de imagen para microsoft gold certified partner">
                            <a:extLst>
                              <a:ext uri="{FF2B5EF4-FFF2-40B4-BE49-F238E27FC236}">
                                <a16:creationId xmlns:a16="http://schemas.microsoft.com/office/drawing/2014/main" id="{02C47CD1-E0C6-4EC5-AA87-CA4F4603CD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2281" y="257577"/>
                            <a:ext cx="1555115" cy="62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220" name="Imagen 220" descr="Resultado de imagen para it mark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907" y="0"/>
                            <a:ext cx="1008380" cy="102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1" name="Imagen 22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0777" y="193183"/>
                            <a:ext cx="1138555" cy="714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2" name="Imagen 222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7611" y="90152"/>
                            <a:ext cx="878840" cy="927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49A19" id="Grupo 29" o:spid="_x0000_s1026" style="position:absolute;margin-left:5.55pt;margin-top:8.05pt;width:484.2pt;height:79.4pt;z-index:251784192;mso-width-relative:margin;mso-height-relative:margin" coordsize="62364,102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alt="Resultado de imagen para cmmi nivel 3" style="position:absolute;top:2446;width:13030;height:7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">
                  <v:imagedata r:id="rId43" o:title="Resultado de imagen para cmmi nivel 3"/>
                </v:shape>
                <v:shape id="Picture 16" o:spid="_x0000_s1028" type="#_x0000_t75" alt="Resultado de imagen para microsoft gold certified partner" style="position:absolute;left:13522;top:2575;width:15551;height:6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">
                  <v:imagedata r:id="rId44" o:title="Resultado de imagen para microsoft gold certified partner"/>
                </v:shape>
                <v:shape id="Imagen 220" o:spid="_x0000_s1029" type="#_x0000_t75" alt="Resultado de imagen para it mark" style="position:absolute;left:42629;width:10083;height:10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">
                  <v:imagedata r:id="rId45" o:title="Resultado de imagen para it mark"/>
                </v:shape>
                <v:shape id="Imagen 221" o:spid="_x0000_s1030" type="#_x0000_t75" style="position:absolute;left:30007;top:1931;width:11386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">
                  <v:imagedata r:id="rId46" o:title=""/>
                </v:shape>
                <v:shape id="Imagen 222" o:spid="_x0000_s1031" type="#_x0000_t75" style="position:absolute;left:53576;top:901;width:8788;height:9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">
                  <v:imagedata r:id="rId47" o:title=""/>
                </v:shape>
              </v:group>
            </w:pict>
          </mc:Fallback>
        </mc:AlternateContent>
      </w:r>
      <w:r w:rsidR="00A70FF9" w:rsidRPr="00C52033">
        <w:rPr>
          <w:rFonts w:ascii="Century Gothic" w:hAnsi="Century Gothic"/>
        </w:rPr>
        <w:br w:type="page"/>
      </w:r>
    </w:p>
    <w:p w14:paraId="7C7BE482" w14:textId="0DC32F7E" w:rsidR="00F42B44" w:rsidRPr="00231FE2" w:rsidRDefault="00F42B44" w:rsidP="00F5060F">
      <w:pPr>
        <w:rPr>
          <w:rFonts w:ascii="Century Gothic" w:hAnsi="Century Gothic"/>
        </w:rPr>
      </w:pPr>
    </w:p>
    <w:p w14:paraId="37FA4A2F" w14:textId="77777777" w:rsidR="00BA4256" w:rsidRPr="00231FE2" w:rsidRDefault="00BA4256" w:rsidP="00F5060F">
      <w:pPr>
        <w:rPr>
          <w:rFonts w:ascii="Century Gothic" w:hAnsi="Century Gothic"/>
        </w:rPr>
        <w:sectPr w:rsidR="00BA4256" w:rsidRPr="00231FE2" w:rsidSect="004741A0">
          <w:type w:val="continuous"/>
          <w:pgSz w:w="12240" w:h="15840" w:code="1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35565168" w14:textId="3623D40E" w:rsidR="00A70FF9" w:rsidRDefault="00A70FF9">
      <w:pPr>
        <w:spacing w:after="160"/>
        <w:jc w:val="left"/>
        <w:rPr>
          <w:rFonts w:ascii="Century Gothic" w:hAnsi="Century Gothic"/>
        </w:rPr>
      </w:pPr>
    </w:p>
    <w:p w14:paraId="656E68C2" w14:textId="599B9DB8" w:rsidR="00EB473A" w:rsidRDefault="00EB473A">
      <w:pPr>
        <w:spacing w:after="160"/>
        <w:jc w:val="left"/>
        <w:rPr>
          <w:rFonts w:ascii="Century Gothic" w:hAnsi="Century Gothic"/>
        </w:rPr>
      </w:pPr>
    </w:p>
    <w:p w14:paraId="5CC1A149" w14:textId="6A58A2E7" w:rsidR="00EB473A" w:rsidRDefault="00EB473A">
      <w:pPr>
        <w:spacing w:after="160"/>
        <w:jc w:val="left"/>
        <w:rPr>
          <w:rFonts w:ascii="Century Gothic" w:hAnsi="Century Gothic"/>
        </w:rPr>
      </w:pPr>
    </w:p>
    <w:p w14:paraId="57D50BC4" w14:textId="04BCDEF2" w:rsidR="00F42B44" w:rsidRPr="00231FE2" w:rsidRDefault="0079138A" w:rsidP="00F5060F">
      <w:pPr>
        <w:rPr>
          <w:rFonts w:ascii="Century Gothic" w:hAnsi="Century Gothic"/>
        </w:rPr>
      </w:pPr>
      <w:r w:rsidRPr="00231FE2">
        <w:rPr>
          <w:rFonts w:ascii="Century Gothic" w:hAnsi="Century Gothic"/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62C39F1" wp14:editId="00A92C76">
                <wp:simplePos x="0" y="0"/>
                <wp:positionH relativeFrom="column">
                  <wp:posOffset>67896</wp:posOffset>
                </wp:positionH>
                <wp:positionV relativeFrom="paragraph">
                  <wp:posOffset>1723586</wp:posOffset>
                </wp:positionV>
                <wp:extent cx="5960534" cy="1404620"/>
                <wp:effectExtent l="0" t="0" r="0" b="0"/>
                <wp:wrapSquare wrapText="bothSides"/>
                <wp:docPr id="2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053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989167" w14:textId="77777777" w:rsidR="0057274F" w:rsidRDefault="0057274F" w:rsidP="0079138A">
                            <w:pPr>
                              <w:jc w:val="center"/>
                              <w:rPr>
                                <w:rFonts w:ascii="Arial Narrow" w:hAnsi="Arial Narrow"/>
                                <w:color w:val="BFBFBF" w:themeColor="background1" w:themeShade="BF"/>
                                <w:sz w:val="96"/>
                              </w:rPr>
                            </w:pPr>
                            <w:r w:rsidRPr="00A36989">
                              <w:rPr>
                                <w:rFonts w:ascii="Arial Narrow" w:hAnsi="Arial Narrow"/>
                                <w:color w:val="BFBFBF" w:themeColor="background1" w:themeShade="BF"/>
                                <w:sz w:val="96"/>
                              </w:rPr>
                              <w:t>www.oasiscom.com</w:t>
                            </w:r>
                          </w:p>
                          <w:p w14:paraId="470EDDAE" w14:textId="77777777" w:rsidR="0057274F" w:rsidRPr="00A36989" w:rsidRDefault="0057274F" w:rsidP="0079138A">
                            <w:pPr>
                              <w:jc w:val="center"/>
                              <w:rPr>
                                <w:rFonts w:ascii="Arial Narrow" w:hAnsi="Arial Narrow"/>
                                <w:color w:val="BFBFBF" w:themeColor="background1" w:themeShade="BF"/>
                                <w:sz w:val="96"/>
                              </w:rPr>
                            </w:pP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drawing>
                                <wp:inline distT="0" distB="0" distL="0" distR="0" wp14:anchorId="407AD862" wp14:editId="43CBF78D">
                                  <wp:extent cx="140220" cy="256054"/>
                                  <wp:effectExtent l="0" t="0" r="0" b="0"/>
                                  <wp:docPr id="458" name="Imagen 458">
                                    <a:hlinkClick xmlns:a="http://schemas.openxmlformats.org/drawingml/2006/main" r:id="rId48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8" name="Imagen 458">
                                            <a:hlinkClick r:id="rId48"/>
                                          </pic:cNvPr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220" cy="2560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t xml:space="preserve">  </w:t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drawing>
                                <wp:inline distT="0" distB="0" distL="0" distR="0" wp14:anchorId="02E4AECC" wp14:editId="1A128208">
                                  <wp:extent cx="280440" cy="231668"/>
                                  <wp:effectExtent l="0" t="0" r="5715" b="0"/>
                                  <wp:docPr id="459" name="Imagen 459">
                                    <a:hlinkClick xmlns:a="http://schemas.openxmlformats.org/drawingml/2006/main" r:id="rId50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Imagen 459">
                                            <a:hlinkClick r:id="rId50"/>
                                          </pic:cNvPr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0440" cy="2316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t xml:space="preserve">  </w:t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drawing>
                                <wp:inline distT="0" distB="0" distL="0" distR="0" wp14:anchorId="5313300B" wp14:editId="2226FD40">
                                  <wp:extent cx="243861" cy="243861"/>
                                  <wp:effectExtent l="0" t="0" r="3810" b="3810"/>
                                  <wp:docPr id="460" name="Imagen 460">
                                    <a:hlinkClick xmlns:a="http://schemas.openxmlformats.org/drawingml/2006/main" r:id="rId52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Imagen 460">
                                            <a:hlinkClick r:id="rId52"/>
                                          </pic:cNvPr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861" cy="2438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t xml:space="preserve">  </w:t>
                            </w:r>
                            <w:r>
                              <w:rPr>
                                <w:rFonts w:ascii="Arial Narrow" w:hAnsi="Arial Narrow"/>
                                <w:noProof/>
                                <w:color w:val="BFBFBF" w:themeColor="background1" w:themeShade="BF"/>
                                <w:sz w:val="96"/>
                              </w:rPr>
                              <w:drawing>
                                <wp:inline distT="0" distB="0" distL="0" distR="0" wp14:anchorId="4CCE3F44" wp14:editId="1F5DE454">
                                  <wp:extent cx="256054" cy="304826"/>
                                  <wp:effectExtent l="0" t="0" r="0" b="0"/>
                                  <wp:docPr id="461" name="Imagen 461">
                                    <a:hlinkClick xmlns:a="http://schemas.openxmlformats.org/drawingml/2006/main" r:id="rId54"/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1" name="Imagen 461">
                                            <a:hlinkClick r:id="rId54"/>
                                          </pic:cNvPr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054" cy="3048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2C39F1" id="_x0000_s1036" type="#_x0000_t202" style="position:absolute;left:0;text-align:left;margin-left:5.35pt;margin-top:135.7pt;width:469.35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" filled="f" stroked="f">
                <v:textbox style="mso-fit-shape-to-text:t">
                  <w:txbxContent>
                    <w:p w14:paraId="1B989167" w14:textId="77777777" w:rsidR="0057274F" w:rsidRDefault="0057274F" w:rsidP="0079138A">
                      <w:pPr>
                        <w:jc w:val="center"/>
                        <w:rPr>
                          <w:rFonts w:ascii="Arial Narrow" w:hAnsi="Arial Narrow"/>
                          <w:color w:val="BFBFBF" w:themeColor="background1" w:themeShade="BF"/>
                          <w:sz w:val="96"/>
                        </w:rPr>
                      </w:pPr>
                      <w:r w:rsidRPr="00A36989">
                        <w:rPr>
                          <w:rFonts w:ascii="Arial Narrow" w:hAnsi="Arial Narrow"/>
                          <w:color w:val="BFBFBF" w:themeColor="background1" w:themeShade="BF"/>
                          <w:sz w:val="96"/>
                        </w:rPr>
                        <w:t>www.oasiscom.com</w:t>
                      </w:r>
                    </w:p>
                    <w:p w14:paraId="470EDDAE" w14:textId="77777777" w:rsidR="0057274F" w:rsidRPr="00A36989" w:rsidRDefault="0057274F" w:rsidP="0079138A">
                      <w:pPr>
                        <w:jc w:val="center"/>
                        <w:rPr>
                          <w:rFonts w:ascii="Arial Narrow" w:hAnsi="Arial Narrow"/>
                          <w:color w:val="BFBFBF" w:themeColor="background1" w:themeShade="BF"/>
                          <w:sz w:val="96"/>
                        </w:rPr>
                      </w:pP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t xml:space="preserve"> </w:t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drawing>
                          <wp:inline distT="0" distB="0" distL="0" distR="0" wp14:anchorId="407AD862" wp14:editId="43CBF78D">
                            <wp:extent cx="140220" cy="256054"/>
                            <wp:effectExtent l="0" t="0" r="0" b="0"/>
                            <wp:docPr id="458" name="Imagen 458">
                              <a:hlinkClick xmlns:a="http://schemas.openxmlformats.org/drawingml/2006/main" r:id="rId48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8" name="Imagen 458">
                                      <a:hlinkClick r:id="rId48"/>
                                    </pic:cNvPr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220" cy="2560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t xml:space="preserve">  </w:t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drawing>
                          <wp:inline distT="0" distB="0" distL="0" distR="0" wp14:anchorId="02E4AECC" wp14:editId="1A128208">
                            <wp:extent cx="280440" cy="231668"/>
                            <wp:effectExtent l="0" t="0" r="5715" b="0"/>
                            <wp:docPr id="459" name="Imagen 459">
                              <a:hlinkClick xmlns:a="http://schemas.openxmlformats.org/drawingml/2006/main" r:id="rId50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Imagen 459">
                                      <a:hlinkClick r:id="rId50"/>
                                    </pic:cNvPr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0440" cy="2316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t xml:space="preserve">  </w:t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drawing>
                          <wp:inline distT="0" distB="0" distL="0" distR="0" wp14:anchorId="5313300B" wp14:editId="2226FD40">
                            <wp:extent cx="243861" cy="243861"/>
                            <wp:effectExtent l="0" t="0" r="3810" b="3810"/>
                            <wp:docPr id="460" name="Imagen 460">
                              <a:hlinkClick xmlns:a="http://schemas.openxmlformats.org/drawingml/2006/main" r:id="rId52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Imagen 460">
                                      <a:hlinkClick r:id="rId52"/>
                                    </pic:cNvPr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861" cy="2438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t xml:space="preserve">  </w:t>
                      </w:r>
                      <w:r>
                        <w:rPr>
                          <w:rFonts w:ascii="Arial Narrow" w:hAnsi="Arial Narrow"/>
                          <w:noProof/>
                          <w:color w:val="BFBFBF" w:themeColor="background1" w:themeShade="BF"/>
                          <w:sz w:val="96"/>
                        </w:rPr>
                        <w:drawing>
                          <wp:inline distT="0" distB="0" distL="0" distR="0" wp14:anchorId="4CCE3F44" wp14:editId="1F5DE454">
                            <wp:extent cx="256054" cy="304826"/>
                            <wp:effectExtent l="0" t="0" r="0" b="0"/>
                            <wp:docPr id="461" name="Imagen 461">
                              <a:hlinkClick xmlns:a="http://schemas.openxmlformats.org/drawingml/2006/main" r:id="rId54"/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1" name="Imagen 461">
                                      <a:hlinkClick r:id="rId54"/>
                                    </pic:cNvPr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054" cy="3048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F42B44" w:rsidRPr="00231FE2" w:rsidSect="003C39F8">
      <w:type w:val="continuous"/>
      <w:pgSz w:w="12240" w:h="15840" w:code="1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C3810F" w14:textId="77777777" w:rsidR="002D6040" w:rsidRDefault="002D6040" w:rsidP="00F5060F">
      <w:r>
        <w:separator/>
      </w:r>
    </w:p>
  </w:endnote>
  <w:endnote w:type="continuationSeparator" w:id="0">
    <w:p w14:paraId="7685EC5F" w14:textId="77777777" w:rsidR="002D6040" w:rsidRDefault="002D6040" w:rsidP="00F506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Rounded LT Std BdCn">
    <w:altName w:val="Arial"/>
    <w:panose1 w:val="020F0706030703040204"/>
    <w:charset w:val="00"/>
    <w:family w:val="swiss"/>
    <w:notTrueType/>
    <w:pitch w:val="variable"/>
    <w:sig w:usb0="800000AF" w:usb1="4000204A" w:usb2="00000000" w:usb3="00000000" w:csb0="00000001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Fira Sans">
    <w:altName w:val="Calibri"/>
    <w:panose1 w:val="020B0503050000020004"/>
    <w:charset w:val="00"/>
    <w:family w:val="swiss"/>
    <w:notTrueType/>
    <w:pitch w:val="variable"/>
    <w:sig w:usb0="00000287" w:usb1="02000001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EBA10A" w14:textId="77777777" w:rsidR="0057274F" w:rsidRDefault="0057274F">
    <w:pPr>
      <w:pStyle w:val="Piedepgina"/>
    </w:pPr>
    <w:r>
      <w:rPr>
        <w:noProof/>
      </w:rPr>
      <mc:AlternateContent>
        <mc:Choice Requires="wps">
          <w:drawing>
            <wp:anchor distT="45720" distB="45720" distL="114300" distR="114300" simplePos="0" relativeHeight="251696128" behindDoc="0" locked="0" layoutInCell="1" allowOverlap="1" wp14:anchorId="55207412" wp14:editId="5911BBD7">
              <wp:simplePos x="0" y="0"/>
              <wp:positionH relativeFrom="column">
                <wp:posOffset>95250</wp:posOffset>
              </wp:positionH>
              <wp:positionV relativeFrom="paragraph">
                <wp:posOffset>338455</wp:posOffset>
              </wp:positionV>
              <wp:extent cx="6725920" cy="247015"/>
              <wp:effectExtent l="0" t="0" r="17780" b="19685"/>
              <wp:wrapSquare wrapText="bothSides"/>
              <wp:docPr id="9245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25920" cy="2470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-1920558169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/>
                          <w:sdtContent>
                            <w:p w14:paraId="700D2F13" w14:textId="6A1EEBDD" w:rsidR="0057274F" w:rsidRDefault="002D6040" w:rsidP="004741A0">
                              <w:pPr>
                                <w:pStyle w:val="Piedepgina"/>
                                <w:jc w:val="right"/>
                              </w:pPr>
                              <w:hyperlink r:id="rId1" w:history="1">
                                <w:r w:rsidR="0057274F" w:rsidRPr="00650F53">
                                  <w:rPr>
                                    <w:rStyle w:val="Hipervnculo"/>
                                    <w:color w:val="808080" w:themeColor="background1" w:themeShade="80"/>
                                  </w:rPr>
                                  <w:t>www.oasiscom.com</w:t>
                                </w:r>
                              </w:hyperlink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         </w:t>
                              </w:r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/           </w:t>
                              </w:r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hyperlink r:id="rId2" w:history="1">
                                <w:r w:rsidR="0057274F" w:rsidRPr="00650F53">
                                  <w:rPr>
                                    <w:rStyle w:val="Hipervnculo"/>
                                    <w:color w:val="808080" w:themeColor="background1" w:themeShade="80"/>
                                  </w:rPr>
                                  <w:t>info@oasiscom.com</w:t>
                                </w:r>
                              </w:hyperlink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 (</w:t>
                              </w:r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>+57 1) 7463300</w:t>
                              </w:r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            </w:t>
                              </w:r>
                              <w:proofErr w:type="spellStart"/>
                              <w:r w:rsidR="0057274F" w:rsidRPr="00650F53">
                                <w:rPr>
                                  <w:b/>
                                </w:rPr>
                                <w:t>Pág</w:t>
                              </w:r>
                              <w:proofErr w:type="spellEnd"/>
                              <w:r w:rsidR="0057274F">
                                <w:t xml:space="preserve"> </w:t>
                              </w:r>
                              <w:r w:rsidR="0057274F">
                                <w:fldChar w:fldCharType="begin"/>
                              </w:r>
                              <w:r w:rsidR="0057274F">
                                <w:instrText>PAGE   \* MERGEFORMAT</w:instrText>
                              </w:r>
                              <w:r w:rsidR="0057274F">
                                <w:fldChar w:fldCharType="separate"/>
                              </w:r>
                              <w:r w:rsidR="002E1ED0">
                                <w:rPr>
                                  <w:noProof/>
                                </w:rPr>
                                <w:t>3</w:t>
                              </w:r>
                              <w:r w:rsidR="0057274F">
                                <w:fldChar w:fldCharType="end"/>
                              </w:r>
                            </w:p>
                          </w:sdtContent>
                        </w:sdt>
                        <w:p w14:paraId="44D3CD76" w14:textId="77777777" w:rsidR="0057274F" w:rsidRDefault="0057274F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5207412" id="_x0000_t202" coordsize="21600,21600" o:spt="202" path="m,l,21600r21600,l21600,xe">
              <v:stroke joinstyle="miter"/>
              <v:path gradientshapeok="t" o:connecttype="rect"/>
            </v:shapetype>
            <v:shape id="_x0000_s1037" type="#_x0000_t202" style="position:absolute;left:0;text-align:left;margin-left:7.5pt;margin-top:26.65pt;width:529.6pt;height:19.4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" strokecolor="white [3212]">
              <v:textbox>
                <w:txbxContent>
                  <w:sdt>
                    <w:sdtPr>
                      <w:id w:val="-1920558169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700D2F13" w14:textId="6A1EEBDD" w:rsidR="0057274F" w:rsidRDefault="002D6040" w:rsidP="004741A0">
                        <w:pPr>
                          <w:pStyle w:val="Piedepgina"/>
                          <w:jc w:val="right"/>
                        </w:pPr>
                        <w:hyperlink r:id="rId3" w:history="1">
                          <w:r w:rsidR="0057274F" w:rsidRPr="00650F53">
                            <w:rPr>
                              <w:rStyle w:val="Hipervnculo"/>
                              <w:color w:val="808080" w:themeColor="background1" w:themeShade="80"/>
                            </w:rPr>
                            <w:t>www.oasiscom.com</w:t>
                          </w:r>
                        </w:hyperlink>
                        <w:r w:rsidR="0057274F">
                          <w:rPr>
                            <w:color w:val="808080" w:themeColor="background1" w:themeShade="80"/>
                          </w:rPr>
                          <w:t xml:space="preserve">         </w:t>
                        </w:r>
                        <w:r w:rsidR="0057274F" w:rsidRPr="00650F53"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="0057274F">
                          <w:rPr>
                            <w:color w:val="808080" w:themeColor="background1" w:themeShade="80"/>
                          </w:rPr>
                          <w:t xml:space="preserve">/           </w:t>
                        </w:r>
                        <w:r w:rsidR="0057274F" w:rsidRPr="00650F53"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hyperlink r:id="rId4" w:history="1">
                          <w:r w:rsidR="0057274F" w:rsidRPr="00650F53">
                            <w:rPr>
                              <w:rStyle w:val="Hipervnculo"/>
                              <w:color w:val="808080" w:themeColor="background1" w:themeShade="80"/>
                            </w:rPr>
                            <w:t>info@oasiscom.com</w:t>
                          </w:r>
                        </w:hyperlink>
                        <w:r w:rsidR="0057274F" w:rsidRPr="00650F53"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="0057274F">
                          <w:rPr>
                            <w:color w:val="808080" w:themeColor="background1" w:themeShade="80"/>
                          </w:rPr>
                          <w:t xml:space="preserve"> (</w:t>
                        </w:r>
                        <w:r w:rsidR="0057274F" w:rsidRPr="00650F53">
                          <w:rPr>
                            <w:color w:val="808080" w:themeColor="background1" w:themeShade="80"/>
                          </w:rPr>
                          <w:t>+57 1) 7463300</w:t>
                        </w:r>
                        <w:r w:rsidR="0057274F">
                          <w:rPr>
                            <w:color w:val="808080" w:themeColor="background1" w:themeShade="80"/>
                          </w:rPr>
                          <w:t xml:space="preserve">            </w:t>
                        </w:r>
                        <w:proofErr w:type="spellStart"/>
                        <w:r w:rsidR="0057274F" w:rsidRPr="00650F53">
                          <w:rPr>
                            <w:b/>
                          </w:rPr>
                          <w:t>Pág</w:t>
                        </w:r>
                        <w:proofErr w:type="spellEnd"/>
                        <w:r w:rsidR="0057274F">
                          <w:t xml:space="preserve"> </w:t>
                        </w:r>
                        <w:r w:rsidR="0057274F">
                          <w:fldChar w:fldCharType="begin"/>
                        </w:r>
                        <w:r w:rsidR="0057274F">
                          <w:instrText>PAGE   \* MERGEFORMAT</w:instrText>
                        </w:r>
                        <w:r w:rsidR="0057274F">
                          <w:fldChar w:fldCharType="separate"/>
                        </w:r>
                        <w:r w:rsidR="002E1ED0">
                          <w:rPr>
                            <w:noProof/>
                          </w:rPr>
                          <w:t>3</w:t>
                        </w:r>
                        <w:r w:rsidR="0057274F">
                          <w:fldChar w:fldCharType="end"/>
                        </w:r>
                      </w:p>
                    </w:sdtContent>
                  </w:sdt>
                  <w:p w14:paraId="44D3CD76" w14:textId="77777777" w:rsidR="0057274F" w:rsidRDefault="0057274F"/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5564336"/>
      <w:docPartObj>
        <w:docPartGallery w:val="Page Numbers (Bottom of Page)"/>
        <w:docPartUnique/>
      </w:docPartObj>
    </w:sdtPr>
    <w:sdtEndPr/>
    <w:sdtContent>
      <w:p w14:paraId="12B10A06" w14:textId="64BCD066" w:rsidR="0057274F" w:rsidRDefault="0057274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0882">
          <w:rPr>
            <w:noProof/>
          </w:rPr>
          <w:t>5</w:t>
        </w:r>
        <w:r>
          <w:fldChar w:fldCharType="end"/>
        </w:r>
      </w:p>
    </w:sdtContent>
  </w:sdt>
  <w:p w14:paraId="2CDA567B" w14:textId="77777777" w:rsidR="0057274F" w:rsidRDefault="0057274F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2BBCA9" w14:textId="77777777" w:rsidR="0057274F" w:rsidRDefault="0057274F" w:rsidP="00913E72">
    <w:pPr>
      <w:pStyle w:val="Piedepgina"/>
      <w:jc w:val="right"/>
    </w:pPr>
  </w:p>
  <w:p w14:paraId="6CF164B3" w14:textId="77777777" w:rsidR="0057274F" w:rsidRDefault="0057274F">
    <w:pPr>
      <w:pStyle w:val="Piedepgina"/>
    </w:pPr>
    <w:r>
      <w:rPr>
        <w:noProof/>
      </w:rPr>
      <mc:AlternateContent>
        <mc:Choice Requires="wps">
          <w:drawing>
            <wp:anchor distT="45720" distB="45720" distL="114300" distR="114300" simplePos="0" relativeHeight="251702272" behindDoc="0" locked="0" layoutInCell="1" allowOverlap="1" wp14:anchorId="10C340C8" wp14:editId="2D98E7A3">
              <wp:simplePos x="0" y="0"/>
              <wp:positionH relativeFrom="column">
                <wp:posOffset>70485</wp:posOffset>
              </wp:positionH>
              <wp:positionV relativeFrom="paragraph">
                <wp:posOffset>357900</wp:posOffset>
              </wp:positionV>
              <wp:extent cx="6725920" cy="247015"/>
              <wp:effectExtent l="0" t="0" r="17780" b="19685"/>
              <wp:wrapNone/>
              <wp:docPr id="456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25920" cy="2470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sdt>
                          <w:sdtPr>
                            <w:id w:val="583955545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/>
                          <w:sdtContent>
                            <w:p w14:paraId="56346F88" w14:textId="207A01B9" w:rsidR="0057274F" w:rsidRDefault="002D6040" w:rsidP="004741A0">
                              <w:pPr>
                                <w:pStyle w:val="Piedepgina"/>
                                <w:jc w:val="right"/>
                              </w:pPr>
                              <w:hyperlink r:id="rId1" w:history="1">
                                <w:r w:rsidR="0057274F" w:rsidRPr="00650F53">
                                  <w:rPr>
                                    <w:rStyle w:val="Hipervnculo"/>
                                    <w:color w:val="808080" w:themeColor="background1" w:themeShade="80"/>
                                  </w:rPr>
                                  <w:t>www.oasiscom.com</w:t>
                                </w:r>
                              </w:hyperlink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         </w:t>
                              </w:r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/           </w:t>
                              </w:r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hyperlink r:id="rId2" w:history="1">
                                <w:r w:rsidR="0057274F" w:rsidRPr="00650F53">
                                  <w:rPr>
                                    <w:rStyle w:val="Hipervnculo"/>
                                    <w:color w:val="808080" w:themeColor="background1" w:themeShade="80"/>
                                  </w:rPr>
                                  <w:t>info@oasiscom.com</w:t>
                                </w:r>
                              </w:hyperlink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 (</w:t>
                              </w:r>
                              <w:r w:rsidR="0057274F" w:rsidRPr="00650F53">
                                <w:rPr>
                                  <w:color w:val="808080" w:themeColor="background1" w:themeShade="80"/>
                                </w:rPr>
                                <w:t>+57 1) 7463300</w:t>
                              </w:r>
                              <w:r w:rsidR="0057274F">
                                <w:rPr>
                                  <w:color w:val="808080" w:themeColor="background1" w:themeShade="80"/>
                                </w:rPr>
                                <w:t xml:space="preserve">            </w:t>
                              </w:r>
                              <w:proofErr w:type="spellStart"/>
                              <w:r w:rsidR="0057274F" w:rsidRPr="00650F53">
                                <w:rPr>
                                  <w:b/>
                                </w:rPr>
                                <w:t>Pág</w:t>
                              </w:r>
                              <w:proofErr w:type="spellEnd"/>
                              <w:r w:rsidR="0057274F">
                                <w:t xml:space="preserve"> </w:t>
                              </w:r>
                              <w:r w:rsidR="0057274F">
                                <w:fldChar w:fldCharType="begin"/>
                              </w:r>
                              <w:r w:rsidR="0057274F">
                                <w:instrText>PAGE   \* MERGEFORMAT</w:instrText>
                              </w:r>
                              <w:r w:rsidR="0057274F">
                                <w:fldChar w:fldCharType="separate"/>
                              </w:r>
                              <w:r w:rsidR="002E1ED0">
                                <w:rPr>
                                  <w:noProof/>
                                </w:rPr>
                                <w:t>7</w:t>
                              </w:r>
                              <w:r w:rsidR="0057274F">
                                <w:fldChar w:fldCharType="end"/>
                              </w:r>
                            </w:p>
                          </w:sdtContent>
                        </w:sdt>
                        <w:p w14:paraId="34A7A0FA" w14:textId="77777777" w:rsidR="0057274F" w:rsidRDefault="0057274F" w:rsidP="004741A0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C340C8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left:0;text-align:left;margin-left:5.55pt;margin-top:28.2pt;width:529.6pt;height:19.4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" strokecolor="white [3212]">
              <v:textbox>
                <w:txbxContent>
                  <w:sdt>
                    <w:sdtPr>
                      <w:id w:val="583955545"/>
                      <w:docPartObj>
                        <w:docPartGallery w:val="Page Numbers (Bottom of Page)"/>
                        <w:docPartUnique/>
                      </w:docPartObj>
                    </w:sdtPr>
                    <w:sdtEndPr/>
                    <w:sdtContent>
                      <w:p w14:paraId="56346F88" w14:textId="207A01B9" w:rsidR="0057274F" w:rsidRDefault="002D6040" w:rsidP="004741A0">
                        <w:pPr>
                          <w:pStyle w:val="Piedepgina"/>
                          <w:jc w:val="right"/>
                        </w:pPr>
                        <w:hyperlink r:id="rId3" w:history="1">
                          <w:r w:rsidR="0057274F" w:rsidRPr="00650F53">
                            <w:rPr>
                              <w:rStyle w:val="Hipervnculo"/>
                              <w:color w:val="808080" w:themeColor="background1" w:themeShade="80"/>
                            </w:rPr>
                            <w:t>www.oasiscom.com</w:t>
                          </w:r>
                        </w:hyperlink>
                        <w:r w:rsidR="0057274F">
                          <w:rPr>
                            <w:color w:val="808080" w:themeColor="background1" w:themeShade="80"/>
                          </w:rPr>
                          <w:t xml:space="preserve">         </w:t>
                        </w:r>
                        <w:r w:rsidR="0057274F" w:rsidRPr="00650F53"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="0057274F">
                          <w:rPr>
                            <w:color w:val="808080" w:themeColor="background1" w:themeShade="80"/>
                          </w:rPr>
                          <w:t xml:space="preserve">/           </w:t>
                        </w:r>
                        <w:r w:rsidR="0057274F" w:rsidRPr="00650F53"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hyperlink r:id="rId4" w:history="1">
                          <w:r w:rsidR="0057274F" w:rsidRPr="00650F53">
                            <w:rPr>
                              <w:rStyle w:val="Hipervnculo"/>
                              <w:color w:val="808080" w:themeColor="background1" w:themeShade="80"/>
                            </w:rPr>
                            <w:t>info@oasiscom.com</w:t>
                          </w:r>
                        </w:hyperlink>
                        <w:r w:rsidR="0057274F" w:rsidRPr="00650F53"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="0057274F">
                          <w:rPr>
                            <w:color w:val="808080" w:themeColor="background1" w:themeShade="80"/>
                          </w:rPr>
                          <w:t xml:space="preserve"> (</w:t>
                        </w:r>
                        <w:r w:rsidR="0057274F" w:rsidRPr="00650F53">
                          <w:rPr>
                            <w:color w:val="808080" w:themeColor="background1" w:themeShade="80"/>
                          </w:rPr>
                          <w:t>+57 1) 7463300</w:t>
                        </w:r>
                        <w:r w:rsidR="0057274F">
                          <w:rPr>
                            <w:color w:val="808080" w:themeColor="background1" w:themeShade="80"/>
                          </w:rPr>
                          <w:t xml:space="preserve">            </w:t>
                        </w:r>
                        <w:proofErr w:type="spellStart"/>
                        <w:r w:rsidR="0057274F" w:rsidRPr="00650F53">
                          <w:rPr>
                            <w:b/>
                          </w:rPr>
                          <w:t>Pág</w:t>
                        </w:r>
                        <w:proofErr w:type="spellEnd"/>
                        <w:r w:rsidR="0057274F">
                          <w:t xml:space="preserve"> </w:t>
                        </w:r>
                        <w:r w:rsidR="0057274F">
                          <w:fldChar w:fldCharType="begin"/>
                        </w:r>
                        <w:r w:rsidR="0057274F">
                          <w:instrText>PAGE   \* MERGEFORMAT</w:instrText>
                        </w:r>
                        <w:r w:rsidR="0057274F">
                          <w:fldChar w:fldCharType="separate"/>
                        </w:r>
                        <w:r w:rsidR="002E1ED0">
                          <w:rPr>
                            <w:noProof/>
                          </w:rPr>
                          <w:t>7</w:t>
                        </w:r>
                        <w:r w:rsidR="0057274F">
                          <w:fldChar w:fldCharType="end"/>
                        </w:r>
                      </w:p>
                    </w:sdtContent>
                  </w:sdt>
                  <w:p w14:paraId="34A7A0FA" w14:textId="77777777" w:rsidR="0057274F" w:rsidRDefault="0057274F" w:rsidP="004741A0"/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92A7CF" w14:textId="77777777" w:rsidR="002D6040" w:rsidRDefault="002D6040" w:rsidP="00F5060F">
      <w:r>
        <w:separator/>
      </w:r>
    </w:p>
  </w:footnote>
  <w:footnote w:type="continuationSeparator" w:id="0">
    <w:p w14:paraId="0F998706" w14:textId="77777777" w:rsidR="002D6040" w:rsidRDefault="002D6040" w:rsidP="00F506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4243EE" w14:textId="77777777" w:rsidR="0057274F" w:rsidRDefault="0057274F" w:rsidP="00F5060F">
    <w:pPr>
      <w:pStyle w:val="Encabezado"/>
    </w:pPr>
    <w:r>
      <w:rPr>
        <w:noProof/>
      </w:rPr>
      <w:drawing>
        <wp:anchor distT="0" distB="0" distL="114300" distR="114300" simplePos="0" relativeHeight="251662336" behindDoc="1" locked="0" layoutInCell="1" allowOverlap="1" wp14:anchorId="7D5A84E9" wp14:editId="14A9E5AB">
          <wp:simplePos x="0" y="0"/>
          <wp:positionH relativeFrom="column">
            <wp:posOffset>-744804</wp:posOffset>
          </wp:positionH>
          <wp:positionV relativeFrom="page">
            <wp:posOffset>24714</wp:posOffset>
          </wp:positionV>
          <wp:extent cx="7794000" cy="10083600"/>
          <wp:effectExtent l="0" t="0" r="0" b="0"/>
          <wp:wrapNone/>
          <wp:docPr id="9224" name="Imagen 92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anual de identidad diagramaciòn-2017-28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94000" cy="1008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6190" behindDoc="1" locked="0" layoutInCell="1" allowOverlap="1" wp14:anchorId="54DC90E2" wp14:editId="2CAF1E0C">
          <wp:simplePos x="0" y="0"/>
          <wp:positionH relativeFrom="column">
            <wp:posOffset>-1177290</wp:posOffset>
          </wp:positionH>
          <wp:positionV relativeFrom="paragraph">
            <wp:posOffset>-487285</wp:posOffset>
          </wp:positionV>
          <wp:extent cx="8365489" cy="10144800"/>
          <wp:effectExtent l="0" t="0" r="0" b="0"/>
          <wp:wrapNone/>
          <wp:docPr id="9223" name="Imagen 92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5489" cy="1014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6D34C591" w14:textId="77777777" w:rsidR="0057274F" w:rsidRPr="000C3BE0" w:rsidRDefault="0057274F" w:rsidP="00F5060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A35A8D" w14:textId="77777777" w:rsidR="0057274F" w:rsidRPr="003C2988" w:rsidRDefault="0057274F" w:rsidP="00F0150E">
    <w:pPr>
      <w:pStyle w:val="Ttulo1"/>
    </w:pPr>
    <w:r w:rsidRPr="00623F06">
      <w:t>Propuesta de Inversión</w:t>
    </w:r>
  </w:p>
  <w:p w14:paraId="5FD5BC6C" w14:textId="77777777" w:rsidR="0057274F" w:rsidRDefault="0057274F" w:rsidP="00F5060F">
    <w:pPr>
      <w:pStyle w:val="Encabezado"/>
    </w:pPr>
    <w:r>
      <w:rPr>
        <w:noProof/>
      </w:rPr>
      <w:drawing>
        <wp:anchor distT="0" distB="0" distL="114300" distR="114300" simplePos="0" relativeHeight="251660288" behindDoc="1" locked="0" layoutInCell="1" allowOverlap="1" wp14:anchorId="18601720" wp14:editId="3963EF4E">
          <wp:simplePos x="0" y="0"/>
          <wp:positionH relativeFrom="column">
            <wp:posOffset>-1290106</wp:posOffset>
          </wp:positionH>
          <wp:positionV relativeFrom="paragraph">
            <wp:posOffset>-450215</wp:posOffset>
          </wp:positionV>
          <wp:extent cx="8365489" cy="10144800"/>
          <wp:effectExtent l="0" t="0" r="0" b="0"/>
          <wp:wrapNone/>
          <wp:docPr id="9225" name="Imagen 92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5489" cy="1014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880A4" w14:textId="51CFCBA7" w:rsidR="0057274F" w:rsidRDefault="0057274F" w:rsidP="00F5060F">
    <w:pPr>
      <w:pStyle w:val="Encabezado"/>
    </w:pPr>
    <w:r>
      <w:rPr>
        <w:noProof/>
      </w:rPr>
      <w:drawing>
        <wp:anchor distT="0" distB="0" distL="114300" distR="114300" simplePos="0" relativeHeight="251657215" behindDoc="1" locked="0" layoutInCell="1" allowOverlap="1" wp14:anchorId="184F777E" wp14:editId="3628DFA3">
          <wp:simplePos x="0" y="0"/>
          <wp:positionH relativeFrom="column">
            <wp:posOffset>-1170940</wp:posOffset>
          </wp:positionH>
          <wp:positionV relativeFrom="paragraph">
            <wp:posOffset>-497205</wp:posOffset>
          </wp:positionV>
          <wp:extent cx="8364855" cy="10144760"/>
          <wp:effectExtent l="0" t="0" r="0" b="8890"/>
          <wp:wrapNone/>
          <wp:docPr id="466" name="Imagen 4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4855" cy="10144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D3BCE78" w14:textId="77777777" w:rsidR="0057274F" w:rsidRPr="000C3BE0" w:rsidRDefault="0057274F" w:rsidP="00F5060F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66200B" w14:textId="77777777" w:rsidR="0057274F" w:rsidRDefault="0057274F" w:rsidP="00922091">
    <w:pPr>
      <w:pStyle w:val="Encabezado"/>
      <w:tabs>
        <w:tab w:val="clear" w:pos="4419"/>
        <w:tab w:val="clear" w:pos="8838"/>
        <w:tab w:val="left" w:pos="6720"/>
      </w:tabs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33AFED99" wp14:editId="35694234">
              <wp:simplePos x="0" y="0"/>
              <wp:positionH relativeFrom="page">
                <wp:posOffset>-84407</wp:posOffset>
              </wp:positionH>
              <wp:positionV relativeFrom="page">
                <wp:posOffset>-126609</wp:posOffset>
              </wp:positionV>
              <wp:extent cx="10185009" cy="10144898"/>
              <wp:effectExtent l="0" t="0" r="26035" b="2794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185009" cy="10144898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D9C948D" id="Rectángulo 452" o:spid="_x0000_s1026" style="position:absolute;margin-left:-6.65pt;margin-top:-9.95pt;width:801.95pt;height:798.8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" filled="f" strokecolor="#747070 [1614]" strokeweight="1.25pt">
              <w10:wrap anchorx="page" anchory="page"/>
            </v:rect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4B2F1" w14:textId="77777777" w:rsidR="0057274F" w:rsidRDefault="0057274F" w:rsidP="00F5060F">
    <w:pPr>
      <w:pStyle w:val="Encabezado"/>
    </w:pPr>
    <w:r>
      <w:rPr>
        <w:noProof/>
      </w:rPr>
      <w:drawing>
        <wp:anchor distT="0" distB="0" distL="114300" distR="114300" simplePos="0" relativeHeight="251674624" behindDoc="1" locked="0" layoutInCell="1" allowOverlap="1" wp14:anchorId="5DFB2DC8" wp14:editId="08183C22">
          <wp:simplePos x="0" y="0"/>
          <wp:positionH relativeFrom="column">
            <wp:posOffset>-818944</wp:posOffset>
          </wp:positionH>
          <wp:positionV relativeFrom="paragraph">
            <wp:posOffset>-487285</wp:posOffset>
          </wp:positionV>
          <wp:extent cx="8364855" cy="10144760"/>
          <wp:effectExtent l="0" t="0" r="0" b="8890"/>
          <wp:wrapNone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4855" cy="10144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261A237" w14:textId="77777777" w:rsidR="0057274F" w:rsidRPr="000C3BE0" w:rsidRDefault="0057274F" w:rsidP="00F5060F">
    <w:pPr>
      <w:pStyle w:val="Encabezad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554CB5" w14:textId="77777777" w:rsidR="0057274F" w:rsidRPr="000C3BE0" w:rsidRDefault="0057274F" w:rsidP="00F0150E">
    <w:pPr>
      <w:pStyle w:val="Ttulo1"/>
      <w:numPr>
        <w:ilvl w:val="0"/>
        <w:numId w:val="0"/>
      </w:numPr>
    </w:pPr>
    <w:r>
      <w:rPr>
        <w:noProof/>
      </w:rPr>
      <w:drawing>
        <wp:anchor distT="0" distB="0" distL="114300" distR="114300" simplePos="0" relativeHeight="251689984" behindDoc="1" locked="0" layoutInCell="1" allowOverlap="1" wp14:anchorId="33AD82CF" wp14:editId="228019F1">
          <wp:simplePos x="0" y="0"/>
          <wp:positionH relativeFrom="column">
            <wp:posOffset>-902926</wp:posOffset>
          </wp:positionH>
          <wp:positionV relativeFrom="paragraph">
            <wp:posOffset>-430004</wp:posOffset>
          </wp:positionV>
          <wp:extent cx="8364855" cy="10144760"/>
          <wp:effectExtent l="0" t="0" r="0" b="8890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4855" cy="10144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5F8417" w14:textId="77777777" w:rsidR="0057274F" w:rsidRPr="000C3BE0" w:rsidRDefault="0057274F" w:rsidP="00F0150E">
    <w:pPr>
      <w:pStyle w:val="Ttulo1"/>
      <w:numPr>
        <w:ilvl w:val="0"/>
        <w:numId w:val="0"/>
      </w:numPr>
    </w:pPr>
    <w:r>
      <w:rPr>
        <w:noProof/>
      </w:rPr>
      <w:drawing>
        <wp:anchor distT="0" distB="0" distL="114300" distR="114300" simplePos="0" relativeHeight="251692032" behindDoc="1" locked="0" layoutInCell="1" allowOverlap="1" wp14:anchorId="276FE4C1" wp14:editId="0AA78E6B">
          <wp:simplePos x="0" y="0"/>
          <wp:positionH relativeFrom="column">
            <wp:posOffset>-902926</wp:posOffset>
          </wp:positionH>
          <wp:positionV relativeFrom="paragraph">
            <wp:posOffset>-430004</wp:posOffset>
          </wp:positionV>
          <wp:extent cx="8364855" cy="10144760"/>
          <wp:effectExtent l="0" t="0" r="0" b="8890"/>
          <wp:wrapNone/>
          <wp:docPr id="9249" name="Imagen 92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4855" cy="10144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753BEB" w14:textId="77777777" w:rsidR="0057274F" w:rsidRDefault="0057274F" w:rsidP="00F5060F">
    <w:pPr>
      <w:pStyle w:val="Encabezado"/>
    </w:pPr>
    <w:r>
      <w:rPr>
        <w:noProof/>
      </w:rPr>
      <w:drawing>
        <wp:anchor distT="0" distB="0" distL="114300" distR="114300" simplePos="0" relativeHeight="251669504" behindDoc="1" locked="0" layoutInCell="1" allowOverlap="1" wp14:anchorId="590F4B3A" wp14:editId="3AC5DE4A">
          <wp:simplePos x="0" y="0"/>
          <wp:positionH relativeFrom="column">
            <wp:posOffset>-1171352</wp:posOffset>
          </wp:positionH>
          <wp:positionV relativeFrom="paragraph">
            <wp:posOffset>-497716</wp:posOffset>
          </wp:positionV>
          <wp:extent cx="8365489" cy="10144800"/>
          <wp:effectExtent l="0" t="0" r="0" b="0"/>
          <wp:wrapNone/>
          <wp:docPr id="9219" name="Imagen 92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5489" cy="1014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3ACBCE" w14:textId="77777777" w:rsidR="0057274F" w:rsidRDefault="0057274F" w:rsidP="00F5060F">
    <w:pPr>
      <w:pStyle w:val="Encabezado"/>
    </w:pPr>
    <w:r>
      <w:rPr>
        <w:noProof/>
      </w:rPr>
      <w:drawing>
        <wp:anchor distT="0" distB="0" distL="114300" distR="114300" simplePos="0" relativeHeight="251700224" behindDoc="1" locked="0" layoutInCell="1" allowOverlap="1" wp14:anchorId="53ED9E24" wp14:editId="5DD89C13">
          <wp:simplePos x="0" y="0"/>
          <wp:positionH relativeFrom="column">
            <wp:posOffset>-1171352</wp:posOffset>
          </wp:positionH>
          <wp:positionV relativeFrom="paragraph">
            <wp:posOffset>-497716</wp:posOffset>
          </wp:positionV>
          <wp:extent cx="8365489" cy="10144800"/>
          <wp:effectExtent l="0" t="0" r="0" b="0"/>
          <wp:wrapNone/>
          <wp:docPr id="448" name="Imagen 4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Manual de identidad diagramaciòn-2017-29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65489" cy="1014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F7490"/>
    <w:multiLevelType w:val="hybridMultilevel"/>
    <w:tmpl w:val="F7844DD6"/>
    <w:lvl w:ilvl="0" w:tplc="991C52C0">
      <w:start w:val="1"/>
      <w:numFmt w:val="bullet"/>
      <w:lvlText w:val=""/>
      <w:lvlJc w:val="left"/>
      <w:pPr>
        <w:ind w:left="720" w:hanging="360"/>
      </w:pPr>
      <w:rPr>
        <w:rFonts w:ascii="Wingdings" w:hAnsi="Wingdings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F6F06"/>
    <w:multiLevelType w:val="hybridMultilevel"/>
    <w:tmpl w:val="03B23B6C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FF0203F"/>
    <w:multiLevelType w:val="hybridMultilevel"/>
    <w:tmpl w:val="3EDE1B5A"/>
    <w:lvl w:ilvl="0" w:tplc="991C52C0">
      <w:start w:val="1"/>
      <w:numFmt w:val="bullet"/>
      <w:lvlText w:val=""/>
      <w:lvlJc w:val="left"/>
      <w:pPr>
        <w:ind w:left="720" w:hanging="360"/>
      </w:pPr>
      <w:rPr>
        <w:rFonts w:ascii="Wingdings" w:hAnsi="Wingdings" w:hint="default"/>
        <w:color w:val="2F5496" w:themeColor="accent1" w:themeShade="BF"/>
      </w:rPr>
    </w:lvl>
    <w:lvl w:ilvl="1" w:tplc="8DDCB016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B64EF"/>
    <w:multiLevelType w:val="hybridMultilevel"/>
    <w:tmpl w:val="E122521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96654"/>
    <w:multiLevelType w:val="hybridMultilevel"/>
    <w:tmpl w:val="CCAC9B6A"/>
    <w:lvl w:ilvl="0" w:tplc="991C52C0">
      <w:start w:val="1"/>
      <w:numFmt w:val="bullet"/>
      <w:lvlText w:val=""/>
      <w:lvlJc w:val="left"/>
      <w:pPr>
        <w:ind w:left="720" w:hanging="360"/>
      </w:pPr>
      <w:rPr>
        <w:rFonts w:ascii="Wingdings" w:hAnsi="Wingdings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F3407C"/>
    <w:multiLevelType w:val="hybridMultilevel"/>
    <w:tmpl w:val="2454EFD0"/>
    <w:lvl w:ilvl="0" w:tplc="24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3D172B8"/>
    <w:multiLevelType w:val="hybridMultilevel"/>
    <w:tmpl w:val="94B42DC4"/>
    <w:lvl w:ilvl="0" w:tplc="228E04C4">
      <w:start w:val="1"/>
      <w:numFmt w:val="bullet"/>
      <w:lvlText w:val=""/>
      <w:lvlJc w:val="left"/>
      <w:pPr>
        <w:ind w:left="1146" w:hanging="360"/>
      </w:pPr>
      <w:rPr>
        <w:rFonts w:ascii="Symbol" w:hAnsi="Symbol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15B0344E"/>
    <w:multiLevelType w:val="hybridMultilevel"/>
    <w:tmpl w:val="CA0EF4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A11BEB"/>
    <w:multiLevelType w:val="hybridMultilevel"/>
    <w:tmpl w:val="9A9868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7741CE"/>
    <w:multiLevelType w:val="hybridMultilevel"/>
    <w:tmpl w:val="6FD6C93E"/>
    <w:lvl w:ilvl="0" w:tplc="B4049A7E">
      <w:start w:val="5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72" w:hanging="360"/>
      </w:pPr>
    </w:lvl>
    <w:lvl w:ilvl="2" w:tplc="240A001B" w:tentative="1">
      <w:start w:val="1"/>
      <w:numFmt w:val="lowerRoman"/>
      <w:lvlText w:val="%3."/>
      <w:lvlJc w:val="right"/>
      <w:pPr>
        <w:ind w:left="2792" w:hanging="180"/>
      </w:pPr>
    </w:lvl>
    <w:lvl w:ilvl="3" w:tplc="240A000F" w:tentative="1">
      <w:start w:val="1"/>
      <w:numFmt w:val="decimal"/>
      <w:lvlText w:val="%4."/>
      <w:lvlJc w:val="left"/>
      <w:pPr>
        <w:ind w:left="3512" w:hanging="360"/>
      </w:pPr>
    </w:lvl>
    <w:lvl w:ilvl="4" w:tplc="240A0019" w:tentative="1">
      <w:start w:val="1"/>
      <w:numFmt w:val="lowerLetter"/>
      <w:lvlText w:val="%5."/>
      <w:lvlJc w:val="left"/>
      <w:pPr>
        <w:ind w:left="4232" w:hanging="360"/>
      </w:pPr>
    </w:lvl>
    <w:lvl w:ilvl="5" w:tplc="240A001B" w:tentative="1">
      <w:start w:val="1"/>
      <w:numFmt w:val="lowerRoman"/>
      <w:lvlText w:val="%6."/>
      <w:lvlJc w:val="right"/>
      <w:pPr>
        <w:ind w:left="4952" w:hanging="180"/>
      </w:pPr>
    </w:lvl>
    <w:lvl w:ilvl="6" w:tplc="240A000F" w:tentative="1">
      <w:start w:val="1"/>
      <w:numFmt w:val="decimal"/>
      <w:lvlText w:val="%7."/>
      <w:lvlJc w:val="left"/>
      <w:pPr>
        <w:ind w:left="5672" w:hanging="360"/>
      </w:pPr>
    </w:lvl>
    <w:lvl w:ilvl="7" w:tplc="240A0019" w:tentative="1">
      <w:start w:val="1"/>
      <w:numFmt w:val="lowerLetter"/>
      <w:lvlText w:val="%8."/>
      <w:lvlJc w:val="left"/>
      <w:pPr>
        <w:ind w:left="6392" w:hanging="360"/>
      </w:pPr>
    </w:lvl>
    <w:lvl w:ilvl="8" w:tplc="24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0" w15:restartNumberingAfterBreak="0">
    <w:nsid w:val="2BB15D2F"/>
    <w:multiLevelType w:val="hybridMultilevel"/>
    <w:tmpl w:val="0A04B81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71773"/>
    <w:multiLevelType w:val="hybridMultilevel"/>
    <w:tmpl w:val="8062A8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E2133A"/>
    <w:multiLevelType w:val="hybridMultilevel"/>
    <w:tmpl w:val="903262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6175E"/>
    <w:multiLevelType w:val="hybridMultilevel"/>
    <w:tmpl w:val="528047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C2629A"/>
    <w:multiLevelType w:val="hybridMultilevel"/>
    <w:tmpl w:val="188C0DB2"/>
    <w:lvl w:ilvl="0" w:tplc="089EFA06">
      <w:start w:val="1"/>
      <w:numFmt w:val="bullet"/>
      <w:lvlText w:val="o"/>
      <w:lvlJc w:val="left"/>
      <w:pPr>
        <w:ind w:left="1146" w:hanging="360"/>
      </w:pPr>
      <w:rPr>
        <w:rFonts w:ascii="Courier New" w:hAnsi="Courier New" w:hint="default"/>
        <w:color w:val="FFFFFF" w:themeColor="background1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31D91410"/>
    <w:multiLevelType w:val="hybridMultilevel"/>
    <w:tmpl w:val="C6786D6E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31F841F5"/>
    <w:multiLevelType w:val="hybridMultilevel"/>
    <w:tmpl w:val="32C65A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FB685B"/>
    <w:multiLevelType w:val="hybridMultilevel"/>
    <w:tmpl w:val="5662681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5554873"/>
    <w:multiLevelType w:val="hybridMultilevel"/>
    <w:tmpl w:val="586EF3EA"/>
    <w:lvl w:ilvl="0" w:tplc="E76A63A0">
      <w:start w:val="1"/>
      <w:numFmt w:val="bullet"/>
      <w:lvlText w:val="o"/>
      <w:lvlJc w:val="left"/>
      <w:pPr>
        <w:ind w:left="1146" w:hanging="360"/>
      </w:pPr>
      <w:rPr>
        <w:rFonts w:ascii="Courier New" w:hAnsi="Courier New" w:hint="default"/>
        <w:color w:val="FFFFFF" w:themeColor="background1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 w15:restartNumberingAfterBreak="0">
    <w:nsid w:val="44302251"/>
    <w:multiLevelType w:val="hybridMultilevel"/>
    <w:tmpl w:val="8AAC8FBE"/>
    <w:lvl w:ilvl="0" w:tplc="786A1C42">
      <w:start w:val="1"/>
      <w:numFmt w:val="bullet"/>
      <w:lvlText w:val="-"/>
      <w:lvlJc w:val="left"/>
      <w:pPr>
        <w:ind w:left="1146" w:hanging="360"/>
      </w:pPr>
      <w:rPr>
        <w:rFonts w:ascii="Courier New" w:hAnsi="Courier New" w:hint="default"/>
        <w:color w:val="FFFFFF" w:themeColor="background1"/>
        <w:sz w:val="28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44D6792B"/>
    <w:multiLevelType w:val="hybridMultilevel"/>
    <w:tmpl w:val="8F309E22"/>
    <w:lvl w:ilvl="0" w:tplc="24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1" w15:restartNumberingAfterBreak="0">
    <w:nsid w:val="474D1E72"/>
    <w:multiLevelType w:val="hybridMultilevel"/>
    <w:tmpl w:val="59B4DAF8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487A39B3"/>
    <w:multiLevelType w:val="hybridMultilevel"/>
    <w:tmpl w:val="A38474F8"/>
    <w:lvl w:ilvl="0" w:tplc="240A0001">
      <w:start w:val="1"/>
      <w:numFmt w:val="bullet"/>
      <w:lvlText w:val=""/>
      <w:lvlJc w:val="left"/>
      <w:pPr>
        <w:ind w:left="463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18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0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2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4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06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78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0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23" w:hanging="360"/>
      </w:pPr>
      <w:rPr>
        <w:rFonts w:ascii="Wingdings" w:hAnsi="Wingdings" w:hint="default"/>
      </w:rPr>
    </w:lvl>
  </w:abstractNum>
  <w:abstractNum w:abstractNumId="23" w15:restartNumberingAfterBreak="0">
    <w:nsid w:val="4B152C91"/>
    <w:multiLevelType w:val="hybridMultilevel"/>
    <w:tmpl w:val="7A5EF11C"/>
    <w:lvl w:ilvl="0" w:tplc="7D26832A">
      <w:start w:val="4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72" w:hanging="360"/>
      </w:pPr>
    </w:lvl>
    <w:lvl w:ilvl="2" w:tplc="240A001B" w:tentative="1">
      <w:start w:val="1"/>
      <w:numFmt w:val="lowerRoman"/>
      <w:lvlText w:val="%3."/>
      <w:lvlJc w:val="right"/>
      <w:pPr>
        <w:ind w:left="2792" w:hanging="180"/>
      </w:pPr>
    </w:lvl>
    <w:lvl w:ilvl="3" w:tplc="240A000F" w:tentative="1">
      <w:start w:val="1"/>
      <w:numFmt w:val="decimal"/>
      <w:lvlText w:val="%4."/>
      <w:lvlJc w:val="left"/>
      <w:pPr>
        <w:ind w:left="3512" w:hanging="360"/>
      </w:pPr>
    </w:lvl>
    <w:lvl w:ilvl="4" w:tplc="240A0019" w:tentative="1">
      <w:start w:val="1"/>
      <w:numFmt w:val="lowerLetter"/>
      <w:lvlText w:val="%5."/>
      <w:lvlJc w:val="left"/>
      <w:pPr>
        <w:ind w:left="4232" w:hanging="360"/>
      </w:pPr>
    </w:lvl>
    <w:lvl w:ilvl="5" w:tplc="240A001B" w:tentative="1">
      <w:start w:val="1"/>
      <w:numFmt w:val="lowerRoman"/>
      <w:lvlText w:val="%6."/>
      <w:lvlJc w:val="right"/>
      <w:pPr>
        <w:ind w:left="4952" w:hanging="180"/>
      </w:pPr>
    </w:lvl>
    <w:lvl w:ilvl="6" w:tplc="240A000F" w:tentative="1">
      <w:start w:val="1"/>
      <w:numFmt w:val="decimal"/>
      <w:lvlText w:val="%7."/>
      <w:lvlJc w:val="left"/>
      <w:pPr>
        <w:ind w:left="5672" w:hanging="360"/>
      </w:pPr>
    </w:lvl>
    <w:lvl w:ilvl="7" w:tplc="240A0019" w:tentative="1">
      <w:start w:val="1"/>
      <w:numFmt w:val="lowerLetter"/>
      <w:lvlText w:val="%8."/>
      <w:lvlJc w:val="left"/>
      <w:pPr>
        <w:ind w:left="6392" w:hanging="360"/>
      </w:pPr>
    </w:lvl>
    <w:lvl w:ilvl="8" w:tplc="24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4" w15:restartNumberingAfterBreak="0">
    <w:nsid w:val="51F571B5"/>
    <w:multiLevelType w:val="hybridMultilevel"/>
    <w:tmpl w:val="EBCEEB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120547"/>
    <w:multiLevelType w:val="hybridMultilevel"/>
    <w:tmpl w:val="D3143806"/>
    <w:lvl w:ilvl="0" w:tplc="B17A2082">
      <w:start w:val="1"/>
      <w:numFmt w:val="decimal"/>
      <w:pStyle w:val="Ttulo1"/>
      <w:lvlText w:val="%1."/>
      <w:lvlJc w:val="left"/>
      <w:pPr>
        <w:ind w:left="1352" w:hanging="360"/>
      </w:pPr>
      <w:rPr>
        <w:color w:val="FFFFFF" w:themeColor="background1"/>
      </w:rPr>
    </w:lvl>
    <w:lvl w:ilvl="1" w:tplc="240A0019" w:tentative="1">
      <w:start w:val="1"/>
      <w:numFmt w:val="lowerLetter"/>
      <w:lvlText w:val="%2."/>
      <w:lvlJc w:val="left"/>
      <w:pPr>
        <w:ind w:left="2432" w:hanging="360"/>
      </w:pPr>
    </w:lvl>
    <w:lvl w:ilvl="2" w:tplc="240A001B" w:tentative="1">
      <w:start w:val="1"/>
      <w:numFmt w:val="lowerRoman"/>
      <w:lvlText w:val="%3."/>
      <w:lvlJc w:val="right"/>
      <w:pPr>
        <w:ind w:left="3152" w:hanging="180"/>
      </w:pPr>
    </w:lvl>
    <w:lvl w:ilvl="3" w:tplc="240A000F" w:tentative="1">
      <w:start w:val="1"/>
      <w:numFmt w:val="decimal"/>
      <w:lvlText w:val="%4."/>
      <w:lvlJc w:val="left"/>
      <w:pPr>
        <w:ind w:left="3872" w:hanging="360"/>
      </w:pPr>
    </w:lvl>
    <w:lvl w:ilvl="4" w:tplc="240A0019" w:tentative="1">
      <w:start w:val="1"/>
      <w:numFmt w:val="lowerLetter"/>
      <w:lvlText w:val="%5."/>
      <w:lvlJc w:val="left"/>
      <w:pPr>
        <w:ind w:left="4592" w:hanging="360"/>
      </w:pPr>
    </w:lvl>
    <w:lvl w:ilvl="5" w:tplc="240A001B" w:tentative="1">
      <w:start w:val="1"/>
      <w:numFmt w:val="lowerRoman"/>
      <w:lvlText w:val="%6."/>
      <w:lvlJc w:val="right"/>
      <w:pPr>
        <w:ind w:left="5312" w:hanging="180"/>
      </w:pPr>
    </w:lvl>
    <w:lvl w:ilvl="6" w:tplc="240A000F" w:tentative="1">
      <w:start w:val="1"/>
      <w:numFmt w:val="decimal"/>
      <w:lvlText w:val="%7."/>
      <w:lvlJc w:val="left"/>
      <w:pPr>
        <w:ind w:left="6032" w:hanging="360"/>
      </w:pPr>
    </w:lvl>
    <w:lvl w:ilvl="7" w:tplc="240A0019" w:tentative="1">
      <w:start w:val="1"/>
      <w:numFmt w:val="lowerLetter"/>
      <w:lvlText w:val="%8."/>
      <w:lvlJc w:val="left"/>
      <w:pPr>
        <w:ind w:left="6752" w:hanging="360"/>
      </w:pPr>
    </w:lvl>
    <w:lvl w:ilvl="8" w:tplc="240A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26" w15:restartNumberingAfterBreak="0">
    <w:nsid w:val="544E7A46"/>
    <w:multiLevelType w:val="hybridMultilevel"/>
    <w:tmpl w:val="42784462"/>
    <w:lvl w:ilvl="0" w:tplc="9220733E">
      <w:start w:val="1"/>
      <w:numFmt w:val="bullet"/>
      <w:lvlText w:val="-"/>
      <w:lvlJc w:val="left"/>
      <w:pPr>
        <w:ind w:left="1146" w:hanging="360"/>
      </w:pPr>
      <w:rPr>
        <w:rFonts w:ascii="Courier New" w:hAnsi="Courier New" w:hint="default"/>
        <w:color w:val="000099"/>
        <w:sz w:val="28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5A08303A"/>
    <w:multiLevelType w:val="hybridMultilevel"/>
    <w:tmpl w:val="D908BDC2"/>
    <w:lvl w:ilvl="0" w:tplc="DA7A06CA">
      <w:start w:val="3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72" w:hanging="360"/>
      </w:pPr>
    </w:lvl>
    <w:lvl w:ilvl="2" w:tplc="240A001B" w:tentative="1">
      <w:start w:val="1"/>
      <w:numFmt w:val="lowerRoman"/>
      <w:lvlText w:val="%3."/>
      <w:lvlJc w:val="right"/>
      <w:pPr>
        <w:ind w:left="2792" w:hanging="180"/>
      </w:pPr>
    </w:lvl>
    <w:lvl w:ilvl="3" w:tplc="240A000F" w:tentative="1">
      <w:start w:val="1"/>
      <w:numFmt w:val="decimal"/>
      <w:lvlText w:val="%4."/>
      <w:lvlJc w:val="left"/>
      <w:pPr>
        <w:ind w:left="3512" w:hanging="360"/>
      </w:pPr>
    </w:lvl>
    <w:lvl w:ilvl="4" w:tplc="240A0019" w:tentative="1">
      <w:start w:val="1"/>
      <w:numFmt w:val="lowerLetter"/>
      <w:lvlText w:val="%5."/>
      <w:lvlJc w:val="left"/>
      <w:pPr>
        <w:ind w:left="4232" w:hanging="360"/>
      </w:pPr>
    </w:lvl>
    <w:lvl w:ilvl="5" w:tplc="240A001B" w:tentative="1">
      <w:start w:val="1"/>
      <w:numFmt w:val="lowerRoman"/>
      <w:lvlText w:val="%6."/>
      <w:lvlJc w:val="right"/>
      <w:pPr>
        <w:ind w:left="4952" w:hanging="180"/>
      </w:pPr>
    </w:lvl>
    <w:lvl w:ilvl="6" w:tplc="240A000F" w:tentative="1">
      <w:start w:val="1"/>
      <w:numFmt w:val="decimal"/>
      <w:lvlText w:val="%7."/>
      <w:lvlJc w:val="left"/>
      <w:pPr>
        <w:ind w:left="5672" w:hanging="360"/>
      </w:pPr>
    </w:lvl>
    <w:lvl w:ilvl="7" w:tplc="240A0019" w:tentative="1">
      <w:start w:val="1"/>
      <w:numFmt w:val="lowerLetter"/>
      <w:lvlText w:val="%8."/>
      <w:lvlJc w:val="left"/>
      <w:pPr>
        <w:ind w:left="6392" w:hanging="360"/>
      </w:pPr>
    </w:lvl>
    <w:lvl w:ilvl="8" w:tplc="24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8" w15:restartNumberingAfterBreak="0">
    <w:nsid w:val="62040170"/>
    <w:multiLevelType w:val="hybridMultilevel"/>
    <w:tmpl w:val="C3A409E4"/>
    <w:lvl w:ilvl="0" w:tplc="240A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9" w15:restartNumberingAfterBreak="0">
    <w:nsid w:val="636A2008"/>
    <w:multiLevelType w:val="hybridMultilevel"/>
    <w:tmpl w:val="33300EF8"/>
    <w:lvl w:ilvl="0" w:tplc="24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660F095F"/>
    <w:multiLevelType w:val="hybridMultilevel"/>
    <w:tmpl w:val="B6F69C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BC4042"/>
    <w:multiLevelType w:val="hybridMultilevel"/>
    <w:tmpl w:val="F0744CBA"/>
    <w:lvl w:ilvl="0" w:tplc="24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2" w15:restartNumberingAfterBreak="0">
    <w:nsid w:val="77B07A4C"/>
    <w:multiLevelType w:val="hybridMultilevel"/>
    <w:tmpl w:val="FEC8FD58"/>
    <w:lvl w:ilvl="0" w:tplc="2D2A1DC2">
      <w:start w:val="1"/>
      <w:numFmt w:val="bullet"/>
      <w:lvlText w:val="-"/>
      <w:lvlJc w:val="left"/>
      <w:pPr>
        <w:ind w:left="1146" w:hanging="360"/>
      </w:pPr>
      <w:rPr>
        <w:rFonts w:ascii="Courier New" w:hAnsi="Courier New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 w15:restartNumberingAfterBreak="0">
    <w:nsid w:val="79C60034"/>
    <w:multiLevelType w:val="hybridMultilevel"/>
    <w:tmpl w:val="E09E87A8"/>
    <w:lvl w:ilvl="0" w:tplc="991C52C0">
      <w:start w:val="1"/>
      <w:numFmt w:val="bullet"/>
      <w:lvlText w:val=""/>
      <w:lvlJc w:val="left"/>
      <w:pPr>
        <w:ind w:left="1146" w:hanging="360"/>
      </w:pPr>
      <w:rPr>
        <w:rFonts w:ascii="Wingdings" w:hAnsi="Wingdings" w:hint="default"/>
        <w:color w:val="2F5496" w:themeColor="accent1" w:themeShade="BF"/>
      </w:rPr>
    </w:lvl>
    <w:lvl w:ilvl="1" w:tplc="24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79FF6DD6"/>
    <w:multiLevelType w:val="hybridMultilevel"/>
    <w:tmpl w:val="E6D289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28661F"/>
    <w:multiLevelType w:val="hybridMultilevel"/>
    <w:tmpl w:val="2496153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25"/>
  </w:num>
  <w:num w:numId="3">
    <w:abstractNumId w:val="20"/>
  </w:num>
  <w:num w:numId="4">
    <w:abstractNumId w:val="17"/>
  </w:num>
  <w:num w:numId="5">
    <w:abstractNumId w:val="22"/>
  </w:num>
  <w:num w:numId="6">
    <w:abstractNumId w:val="28"/>
  </w:num>
  <w:num w:numId="7">
    <w:abstractNumId w:val="29"/>
  </w:num>
  <w:num w:numId="8">
    <w:abstractNumId w:val="5"/>
  </w:num>
  <w:num w:numId="9">
    <w:abstractNumId w:val="33"/>
  </w:num>
  <w:num w:numId="10">
    <w:abstractNumId w:val="2"/>
  </w:num>
  <w:num w:numId="11">
    <w:abstractNumId w:val="30"/>
  </w:num>
  <w:num w:numId="12">
    <w:abstractNumId w:val="3"/>
  </w:num>
  <w:num w:numId="13">
    <w:abstractNumId w:val="11"/>
  </w:num>
  <w:num w:numId="14">
    <w:abstractNumId w:val="34"/>
  </w:num>
  <w:num w:numId="15">
    <w:abstractNumId w:val="7"/>
  </w:num>
  <w:num w:numId="16">
    <w:abstractNumId w:val="24"/>
  </w:num>
  <w:num w:numId="17">
    <w:abstractNumId w:val="13"/>
  </w:num>
  <w:num w:numId="18">
    <w:abstractNumId w:val="8"/>
  </w:num>
  <w:num w:numId="19">
    <w:abstractNumId w:val="16"/>
  </w:num>
  <w:num w:numId="20">
    <w:abstractNumId w:val="12"/>
  </w:num>
  <w:num w:numId="21">
    <w:abstractNumId w:val="25"/>
  </w:num>
  <w:num w:numId="22">
    <w:abstractNumId w:val="0"/>
  </w:num>
  <w:num w:numId="23">
    <w:abstractNumId w:val="4"/>
  </w:num>
  <w:num w:numId="24">
    <w:abstractNumId w:val="15"/>
  </w:num>
  <w:num w:numId="25">
    <w:abstractNumId w:val="6"/>
  </w:num>
  <w:num w:numId="26">
    <w:abstractNumId w:val="1"/>
  </w:num>
  <w:num w:numId="27">
    <w:abstractNumId w:val="14"/>
  </w:num>
  <w:num w:numId="28">
    <w:abstractNumId w:val="31"/>
  </w:num>
  <w:num w:numId="29">
    <w:abstractNumId w:val="18"/>
  </w:num>
  <w:num w:numId="30">
    <w:abstractNumId w:val="21"/>
  </w:num>
  <w:num w:numId="31">
    <w:abstractNumId w:val="32"/>
  </w:num>
  <w:num w:numId="32">
    <w:abstractNumId w:val="19"/>
  </w:num>
  <w:num w:numId="33">
    <w:abstractNumId w:val="25"/>
  </w:num>
  <w:num w:numId="34">
    <w:abstractNumId w:val="26"/>
  </w:num>
  <w:num w:numId="35">
    <w:abstractNumId w:val="27"/>
  </w:num>
  <w:num w:numId="36">
    <w:abstractNumId w:val="23"/>
  </w:num>
  <w:num w:numId="37">
    <w:abstractNumId w:val="25"/>
    <w:lvlOverride w:ilvl="0">
      <w:startOverride w:val="6"/>
    </w:lvlOverride>
  </w:num>
  <w:num w:numId="38">
    <w:abstractNumId w:val="9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5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BAF"/>
    <w:rsid w:val="00013A70"/>
    <w:rsid w:val="000270D6"/>
    <w:rsid w:val="00032448"/>
    <w:rsid w:val="0005039C"/>
    <w:rsid w:val="00051B9D"/>
    <w:rsid w:val="000576B0"/>
    <w:rsid w:val="000612A0"/>
    <w:rsid w:val="00061458"/>
    <w:rsid w:val="000639D6"/>
    <w:rsid w:val="0006693A"/>
    <w:rsid w:val="00067B55"/>
    <w:rsid w:val="0007277D"/>
    <w:rsid w:val="000768C2"/>
    <w:rsid w:val="000855B4"/>
    <w:rsid w:val="000855D1"/>
    <w:rsid w:val="000915AA"/>
    <w:rsid w:val="0009607C"/>
    <w:rsid w:val="000B36C0"/>
    <w:rsid w:val="000B7350"/>
    <w:rsid w:val="000D1D2B"/>
    <w:rsid w:val="000D3507"/>
    <w:rsid w:val="000E2536"/>
    <w:rsid w:val="000F2C90"/>
    <w:rsid w:val="000F4CBF"/>
    <w:rsid w:val="00104C46"/>
    <w:rsid w:val="00120452"/>
    <w:rsid w:val="00142D22"/>
    <w:rsid w:val="001445C8"/>
    <w:rsid w:val="00151882"/>
    <w:rsid w:val="00172542"/>
    <w:rsid w:val="0017466E"/>
    <w:rsid w:val="0018400D"/>
    <w:rsid w:val="00190882"/>
    <w:rsid w:val="001B1B75"/>
    <w:rsid w:val="001C21DB"/>
    <w:rsid w:val="001D1CAF"/>
    <w:rsid w:val="00205388"/>
    <w:rsid w:val="002268B6"/>
    <w:rsid w:val="00231FE2"/>
    <w:rsid w:val="00251B59"/>
    <w:rsid w:val="002552EE"/>
    <w:rsid w:val="00263847"/>
    <w:rsid w:val="00265715"/>
    <w:rsid w:val="00270A47"/>
    <w:rsid w:val="00273DC9"/>
    <w:rsid w:val="002742EE"/>
    <w:rsid w:val="002A3A3E"/>
    <w:rsid w:val="002B62C9"/>
    <w:rsid w:val="002C5A0A"/>
    <w:rsid w:val="002D21BF"/>
    <w:rsid w:val="002D6040"/>
    <w:rsid w:val="002E1ED0"/>
    <w:rsid w:val="003172C8"/>
    <w:rsid w:val="00356474"/>
    <w:rsid w:val="003652BA"/>
    <w:rsid w:val="0037586D"/>
    <w:rsid w:val="0038171D"/>
    <w:rsid w:val="00395A85"/>
    <w:rsid w:val="00397677"/>
    <w:rsid w:val="003A598E"/>
    <w:rsid w:val="003B0143"/>
    <w:rsid w:val="003B0579"/>
    <w:rsid w:val="003B1EF1"/>
    <w:rsid w:val="003C09F3"/>
    <w:rsid w:val="003C0C34"/>
    <w:rsid w:val="003C2988"/>
    <w:rsid w:val="003C39F8"/>
    <w:rsid w:val="003D06DC"/>
    <w:rsid w:val="003E4FD5"/>
    <w:rsid w:val="003F36BB"/>
    <w:rsid w:val="004075C8"/>
    <w:rsid w:val="00416692"/>
    <w:rsid w:val="00421154"/>
    <w:rsid w:val="004249B7"/>
    <w:rsid w:val="00440CFE"/>
    <w:rsid w:val="004741A0"/>
    <w:rsid w:val="0049219A"/>
    <w:rsid w:val="004B356C"/>
    <w:rsid w:val="004B4774"/>
    <w:rsid w:val="004C2BEB"/>
    <w:rsid w:val="004D03B9"/>
    <w:rsid w:val="004D30F3"/>
    <w:rsid w:val="004D4CE2"/>
    <w:rsid w:val="00506FA4"/>
    <w:rsid w:val="005176A1"/>
    <w:rsid w:val="00524F35"/>
    <w:rsid w:val="00563B14"/>
    <w:rsid w:val="0057274F"/>
    <w:rsid w:val="005850CD"/>
    <w:rsid w:val="005A2081"/>
    <w:rsid w:val="005C3F59"/>
    <w:rsid w:val="005F6AD7"/>
    <w:rsid w:val="006012BC"/>
    <w:rsid w:val="0060182F"/>
    <w:rsid w:val="00604A4C"/>
    <w:rsid w:val="00607B8D"/>
    <w:rsid w:val="00612335"/>
    <w:rsid w:val="00623F06"/>
    <w:rsid w:val="006263BA"/>
    <w:rsid w:val="0063372C"/>
    <w:rsid w:val="00650F53"/>
    <w:rsid w:val="0065171B"/>
    <w:rsid w:val="006545D1"/>
    <w:rsid w:val="00655328"/>
    <w:rsid w:val="00655B2E"/>
    <w:rsid w:val="00666111"/>
    <w:rsid w:val="00677838"/>
    <w:rsid w:val="006921DD"/>
    <w:rsid w:val="006C49B2"/>
    <w:rsid w:val="006C6E35"/>
    <w:rsid w:val="006E3656"/>
    <w:rsid w:val="006E4FFF"/>
    <w:rsid w:val="006E74D2"/>
    <w:rsid w:val="007122C8"/>
    <w:rsid w:val="00717334"/>
    <w:rsid w:val="00725EFE"/>
    <w:rsid w:val="00732AA5"/>
    <w:rsid w:val="007370CE"/>
    <w:rsid w:val="0074045E"/>
    <w:rsid w:val="00763BA3"/>
    <w:rsid w:val="007666AA"/>
    <w:rsid w:val="00774078"/>
    <w:rsid w:val="0078384C"/>
    <w:rsid w:val="00786AB9"/>
    <w:rsid w:val="00786C15"/>
    <w:rsid w:val="0079138A"/>
    <w:rsid w:val="00794C49"/>
    <w:rsid w:val="007A1C68"/>
    <w:rsid w:val="007A2C97"/>
    <w:rsid w:val="007A4271"/>
    <w:rsid w:val="007B0163"/>
    <w:rsid w:val="007B0DF3"/>
    <w:rsid w:val="007B474B"/>
    <w:rsid w:val="00800548"/>
    <w:rsid w:val="0080436E"/>
    <w:rsid w:val="00820102"/>
    <w:rsid w:val="008218C3"/>
    <w:rsid w:val="00824C0E"/>
    <w:rsid w:val="0082663C"/>
    <w:rsid w:val="0083371E"/>
    <w:rsid w:val="00843DA2"/>
    <w:rsid w:val="00856CB8"/>
    <w:rsid w:val="008606E1"/>
    <w:rsid w:val="00866365"/>
    <w:rsid w:val="00875302"/>
    <w:rsid w:val="00881EE6"/>
    <w:rsid w:val="008933DA"/>
    <w:rsid w:val="00896F97"/>
    <w:rsid w:val="008A11B1"/>
    <w:rsid w:val="008C08B0"/>
    <w:rsid w:val="008C5D32"/>
    <w:rsid w:val="008E2144"/>
    <w:rsid w:val="008E3DBD"/>
    <w:rsid w:val="008F4931"/>
    <w:rsid w:val="0090046C"/>
    <w:rsid w:val="00913E72"/>
    <w:rsid w:val="00922091"/>
    <w:rsid w:val="00931A42"/>
    <w:rsid w:val="00933E0B"/>
    <w:rsid w:val="00940E98"/>
    <w:rsid w:val="00963B2F"/>
    <w:rsid w:val="009668F0"/>
    <w:rsid w:val="0097148A"/>
    <w:rsid w:val="00985527"/>
    <w:rsid w:val="009907E2"/>
    <w:rsid w:val="00991544"/>
    <w:rsid w:val="00995C06"/>
    <w:rsid w:val="009A6352"/>
    <w:rsid w:val="009B06B1"/>
    <w:rsid w:val="009B2616"/>
    <w:rsid w:val="009C4F81"/>
    <w:rsid w:val="009D0763"/>
    <w:rsid w:val="009D67D5"/>
    <w:rsid w:val="009E07A4"/>
    <w:rsid w:val="009E735E"/>
    <w:rsid w:val="009E7F27"/>
    <w:rsid w:val="009F3647"/>
    <w:rsid w:val="00A020C6"/>
    <w:rsid w:val="00A03279"/>
    <w:rsid w:val="00A16717"/>
    <w:rsid w:val="00A2063D"/>
    <w:rsid w:val="00A21CF0"/>
    <w:rsid w:val="00A26FBF"/>
    <w:rsid w:val="00A32BBA"/>
    <w:rsid w:val="00A46A53"/>
    <w:rsid w:val="00A516C6"/>
    <w:rsid w:val="00A5723C"/>
    <w:rsid w:val="00A61F92"/>
    <w:rsid w:val="00A70222"/>
    <w:rsid w:val="00A70B36"/>
    <w:rsid w:val="00A70FF9"/>
    <w:rsid w:val="00A76261"/>
    <w:rsid w:val="00A93FBA"/>
    <w:rsid w:val="00AB12F7"/>
    <w:rsid w:val="00AD48A1"/>
    <w:rsid w:val="00AF560E"/>
    <w:rsid w:val="00B0038C"/>
    <w:rsid w:val="00B04601"/>
    <w:rsid w:val="00B13B14"/>
    <w:rsid w:val="00B1456A"/>
    <w:rsid w:val="00B2189D"/>
    <w:rsid w:val="00B21A48"/>
    <w:rsid w:val="00B256BE"/>
    <w:rsid w:val="00B349C2"/>
    <w:rsid w:val="00B4009C"/>
    <w:rsid w:val="00B41D36"/>
    <w:rsid w:val="00B71B93"/>
    <w:rsid w:val="00B82263"/>
    <w:rsid w:val="00B8565C"/>
    <w:rsid w:val="00BA4256"/>
    <w:rsid w:val="00BC42EF"/>
    <w:rsid w:val="00BD3874"/>
    <w:rsid w:val="00C03EF0"/>
    <w:rsid w:val="00C12B5A"/>
    <w:rsid w:val="00C43BAF"/>
    <w:rsid w:val="00C665E8"/>
    <w:rsid w:val="00C70789"/>
    <w:rsid w:val="00C84D5D"/>
    <w:rsid w:val="00C97E40"/>
    <w:rsid w:val="00CA0809"/>
    <w:rsid w:val="00CA14D8"/>
    <w:rsid w:val="00CA312B"/>
    <w:rsid w:val="00CB1460"/>
    <w:rsid w:val="00CD6D79"/>
    <w:rsid w:val="00CE071B"/>
    <w:rsid w:val="00CF05C4"/>
    <w:rsid w:val="00CF2A3E"/>
    <w:rsid w:val="00CF2F99"/>
    <w:rsid w:val="00CF6287"/>
    <w:rsid w:val="00D00A73"/>
    <w:rsid w:val="00D35CAD"/>
    <w:rsid w:val="00D57CFA"/>
    <w:rsid w:val="00D71D5F"/>
    <w:rsid w:val="00D94B42"/>
    <w:rsid w:val="00DC1DA1"/>
    <w:rsid w:val="00DC26F3"/>
    <w:rsid w:val="00DC2BE8"/>
    <w:rsid w:val="00DC3018"/>
    <w:rsid w:val="00DD1B55"/>
    <w:rsid w:val="00DF3DA4"/>
    <w:rsid w:val="00E07692"/>
    <w:rsid w:val="00E106BE"/>
    <w:rsid w:val="00E210FB"/>
    <w:rsid w:val="00E22040"/>
    <w:rsid w:val="00E330D3"/>
    <w:rsid w:val="00E46F40"/>
    <w:rsid w:val="00E6173E"/>
    <w:rsid w:val="00E62758"/>
    <w:rsid w:val="00E75187"/>
    <w:rsid w:val="00E82806"/>
    <w:rsid w:val="00E9063F"/>
    <w:rsid w:val="00E9191D"/>
    <w:rsid w:val="00EA17FC"/>
    <w:rsid w:val="00EB473A"/>
    <w:rsid w:val="00EC70C1"/>
    <w:rsid w:val="00F0150E"/>
    <w:rsid w:val="00F02BFC"/>
    <w:rsid w:val="00F3793A"/>
    <w:rsid w:val="00F42B44"/>
    <w:rsid w:val="00F5060F"/>
    <w:rsid w:val="00F52C35"/>
    <w:rsid w:val="00F6597E"/>
    <w:rsid w:val="00F716AD"/>
    <w:rsid w:val="00F809F5"/>
    <w:rsid w:val="00FB4E7E"/>
    <w:rsid w:val="00FC673A"/>
    <w:rsid w:val="00FE224D"/>
    <w:rsid w:val="00FF2309"/>
    <w:rsid w:val="58326FDC"/>
    <w:rsid w:val="645C5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78BD79"/>
  <w15:docId w15:val="{952E7E25-2BF9-4CEF-A6A7-513146619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060F"/>
    <w:pPr>
      <w:spacing w:after="120"/>
      <w:jc w:val="both"/>
    </w:pPr>
    <w:rPr>
      <w:rFonts w:ascii="Arial" w:hAnsi="Arial" w:cs="Arial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F0150E"/>
    <w:pPr>
      <w:keepNext/>
      <w:keepLines/>
      <w:numPr>
        <w:numId w:val="2"/>
      </w:numPr>
      <w:spacing w:before="240" w:after="0"/>
      <w:ind w:left="1276"/>
      <w:outlineLvl w:val="0"/>
    </w:pPr>
    <w:rPr>
      <w:rFonts w:ascii="HelveticaRounded LT Std BdCn" w:eastAsia="Microsoft JhengHei Light" w:hAnsi="HelveticaRounded LT Std BdCn" w:cstheme="majorBidi"/>
      <w:color w:val="FFFFFF" w:themeColor="background1"/>
      <w:sz w:val="44"/>
      <w:szCs w:val="32"/>
      <w:lang w:val="es-C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825A8"/>
    <w:pPr>
      <w:keepNext/>
      <w:keepLines/>
      <w:spacing w:before="40" w:after="0"/>
      <w:outlineLvl w:val="1"/>
    </w:pPr>
    <w:rPr>
      <w:rFonts w:ascii="Fira Sans" w:eastAsia="Microsoft JhengHei Light" w:hAnsi="Fira Sans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C3BE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C3BE0"/>
  </w:style>
  <w:style w:type="paragraph" w:styleId="Piedepgina">
    <w:name w:val="footer"/>
    <w:basedOn w:val="Normal"/>
    <w:link w:val="PiedepginaCar"/>
    <w:uiPriority w:val="99"/>
    <w:unhideWhenUsed/>
    <w:rsid w:val="000C3BE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3BE0"/>
  </w:style>
  <w:style w:type="character" w:styleId="Nmerodelnea">
    <w:name w:val="line number"/>
    <w:basedOn w:val="Fuentedeprrafopredeter"/>
    <w:uiPriority w:val="99"/>
    <w:semiHidden/>
    <w:unhideWhenUsed/>
    <w:rsid w:val="000C3BE0"/>
  </w:style>
  <w:style w:type="paragraph" w:styleId="Prrafodelista">
    <w:name w:val="List Paragraph"/>
    <w:basedOn w:val="Normal"/>
    <w:uiPriority w:val="34"/>
    <w:qFormat/>
    <w:rsid w:val="00257B4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F2E4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F2E46"/>
    <w:rPr>
      <w:color w:val="808080"/>
      <w:shd w:val="clear" w:color="auto" w:fill="E6E6E6"/>
    </w:rPr>
  </w:style>
  <w:style w:type="character" w:customStyle="1" w:styleId="Ttulo1Car">
    <w:name w:val="Título 1 Car"/>
    <w:basedOn w:val="Fuentedeprrafopredeter"/>
    <w:link w:val="Ttulo1"/>
    <w:uiPriority w:val="9"/>
    <w:rsid w:val="00F0150E"/>
    <w:rPr>
      <w:rFonts w:ascii="HelveticaRounded LT Std BdCn" w:eastAsia="Microsoft JhengHei Light" w:hAnsi="HelveticaRounded LT Std BdCn" w:cstheme="majorBidi"/>
      <w:color w:val="FFFFFF" w:themeColor="background1"/>
      <w:sz w:val="44"/>
      <w:szCs w:val="32"/>
    </w:rPr>
  </w:style>
  <w:style w:type="table" w:styleId="Tablaconcuadrcula">
    <w:name w:val="Table Grid"/>
    <w:basedOn w:val="Tablanormal"/>
    <w:uiPriority w:val="39"/>
    <w:rsid w:val="00725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4825A8"/>
    <w:rPr>
      <w:rFonts w:ascii="Fira Sans" w:eastAsia="Microsoft JhengHei Light" w:hAnsi="Fira Sans" w:cstheme="majorBidi"/>
      <w:color w:val="2F5496" w:themeColor="accent1" w:themeShade="BF"/>
      <w:sz w:val="26"/>
      <w:szCs w:val="26"/>
      <w:lang w:val="es-ES"/>
    </w:rPr>
  </w:style>
  <w:style w:type="table" w:styleId="Tablanormal5">
    <w:name w:val="Plain Table 5"/>
    <w:basedOn w:val="Tablanormal"/>
    <w:uiPriority w:val="45"/>
    <w:rsid w:val="0071160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711600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71160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1clara-nfasis5">
    <w:name w:val="List Table 1 Light Accent 5"/>
    <w:basedOn w:val="Tablanormal"/>
    <w:uiPriority w:val="46"/>
    <w:rsid w:val="00AB17B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adecuadrcula6concolores-nfasis5">
    <w:name w:val="Grid Table 6 Colorful Accent 5"/>
    <w:basedOn w:val="Tablanormal"/>
    <w:uiPriority w:val="51"/>
    <w:rsid w:val="00AB17BE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extodemarcadordeposicin">
    <w:name w:val="Texto de marcador de posición"/>
    <w:basedOn w:val="Fuentedeprrafopredeter"/>
    <w:uiPriority w:val="99"/>
    <w:semiHidden/>
    <w:rsid w:val="000F1742"/>
    <w:rPr>
      <w:color w:val="808080"/>
    </w:rPr>
  </w:style>
  <w:style w:type="table" w:styleId="Tabladecuadrcula1clara-nfasis5">
    <w:name w:val="Grid Table 1 Light Accent 5"/>
    <w:basedOn w:val="Tablanormal"/>
    <w:uiPriority w:val="46"/>
    <w:rsid w:val="00CE071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extodelmarcadordeposicin">
    <w:name w:val="Placeholder Text"/>
    <w:basedOn w:val="Fuentedeprrafopredeter"/>
    <w:uiPriority w:val="99"/>
    <w:semiHidden/>
    <w:rsid w:val="00650F53"/>
    <w:rPr>
      <w:color w:val="808080"/>
    </w:rPr>
  </w:style>
  <w:style w:type="character" w:styleId="Refdecomentario">
    <w:name w:val="annotation reference"/>
    <w:basedOn w:val="Fuentedeprrafopredeter"/>
    <w:uiPriority w:val="99"/>
    <w:semiHidden/>
    <w:unhideWhenUsed/>
    <w:rsid w:val="00A46A53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46A53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46A53"/>
    <w:rPr>
      <w:rFonts w:ascii="Arial" w:hAnsi="Arial" w:cs="Arial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46A5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46A53"/>
    <w:rPr>
      <w:rFonts w:ascii="Arial" w:hAnsi="Arial" w:cs="Arial"/>
      <w:b/>
      <w:bCs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46A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46A53"/>
    <w:rPr>
      <w:rFonts w:ascii="Segoe UI" w:hAnsi="Segoe UI" w:cs="Segoe UI"/>
      <w:sz w:val="18"/>
      <w:szCs w:val="18"/>
      <w:lang w:val="es-ES"/>
    </w:rPr>
  </w:style>
  <w:style w:type="paragraph" w:styleId="Sinespaciado">
    <w:name w:val="No Spacing"/>
    <w:uiPriority w:val="1"/>
    <w:qFormat/>
    <w:rsid w:val="00E9191D"/>
    <w:pPr>
      <w:spacing w:after="0" w:line="240" w:lineRule="auto"/>
      <w:jc w:val="both"/>
    </w:pPr>
    <w:rPr>
      <w:rFonts w:ascii="Arial" w:hAnsi="Arial" w:cs="Arial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26" Type="http://schemas.openxmlformats.org/officeDocument/2006/relationships/image" Target="media/image9.png"/><Relationship Id="rId39" Type="http://schemas.openxmlformats.org/officeDocument/2006/relationships/image" Target="media/image17.jpeg"/><Relationship Id="rId21" Type="http://schemas.openxmlformats.org/officeDocument/2006/relationships/image" Target="media/image7.png"/><Relationship Id="rId34" Type="http://schemas.openxmlformats.org/officeDocument/2006/relationships/image" Target="media/image15.jpe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hyperlink" Target="https://twitter.com/OasisComCloud" TargetMode="External"/><Relationship Id="rId55" Type="http://schemas.openxmlformats.org/officeDocument/2006/relationships/image" Target="media/image2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2.xml"/><Relationship Id="rId25" Type="http://schemas.openxmlformats.org/officeDocument/2006/relationships/footer" Target="footer3.xml"/><Relationship Id="rId33" Type="http://schemas.openxmlformats.org/officeDocument/2006/relationships/image" Target="media/image14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6.png"/><Relationship Id="rId29" Type="http://schemas.openxmlformats.org/officeDocument/2006/relationships/header" Target="header6.xml"/><Relationship Id="rId41" Type="http://schemas.openxmlformats.org/officeDocument/2006/relationships/image" Target="media/image19.png"/><Relationship Id="rId54" Type="http://schemas.openxmlformats.org/officeDocument/2006/relationships/hyperlink" Target="https://www.youtube.com/channel/UCLbpSkccBSHPqXBVCOY3Seg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4.xml"/><Relationship Id="rId32" Type="http://schemas.openxmlformats.org/officeDocument/2006/relationships/image" Target="media/image13.png"/><Relationship Id="rId37" Type="http://schemas.openxmlformats.org/officeDocument/2006/relationships/header" Target="header9.xm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28.png"/><Relationship Id="rId58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23" Type="http://schemas.openxmlformats.org/officeDocument/2006/relationships/header" Target="header3.xml"/><Relationship Id="rId28" Type="http://schemas.openxmlformats.org/officeDocument/2006/relationships/image" Target="media/image10.png"/><Relationship Id="rId36" Type="http://schemas.openxmlformats.org/officeDocument/2006/relationships/header" Target="header8.xml"/><Relationship Id="rId49" Type="http://schemas.openxmlformats.org/officeDocument/2006/relationships/image" Target="media/image26.png"/><Relationship Id="rId57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2.png"/><Relationship Id="rId44" Type="http://schemas.openxmlformats.org/officeDocument/2006/relationships/image" Target="media/image22.jpeg"/><Relationship Id="rId52" Type="http://schemas.openxmlformats.org/officeDocument/2006/relationships/hyperlink" Target="https://www.linkedin.com/company/oasis-it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header" Target="header5.xml"/><Relationship Id="rId30" Type="http://schemas.openxmlformats.org/officeDocument/2006/relationships/image" Target="media/image11.png"/><Relationship Id="rId35" Type="http://schemas.openxmlformats.org/officeDocument/2006/relationships/header" Target="header7.xml"/><Relationship Id="rId43" Type="http://schemas.openxmlformats.org/officeDocument/2006/relationships/image" Target="media/image21.png"/><Relationship Id="rId48" Type="http://schemas.openxmlformats.org/officeDocument/2006/relationships/hyperlink" Target="https://www.facebook.com/OasisComCloud" TargetMode="External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27.png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oasiscom.com" TargetMode="External"/><Relationship Id="rId2" Type="http://schemas.openxmlformats.org/officeDocument/2006/relationships/hyperlink" Target="mailto:info@oasiscom.com" TargetMode="External"/><Relationship Id="rId1" Type="http://schemas.openxmlformats.org/officeDocument/2006/relationships/hyperlink" Target="http://www.oasiscom.com" TargetMode="External"/><Relationship Id="rId4" Type="http://schemas.openxmlformats.org/officeDocument/2006/relationships/hyperlink" Target="mailto:info@oasiscom.com" TargetMode="External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oasiscom.com" TargetMode="External"/><Relationship Id="rId2" Type="http://schemas.openxmlformats.org/officeDocument/2006/relationships/hyperlink" Target="mailto:info@oasiscom.com" TargetMode="External"/><Relationship Id="rId1" Type="http://schemas.openxmlformats.org/officeDocument/2006/relationships/hyperlink" Target="http://www.oasiscom.com" TargetMode="External"/><Relationship Id="rId4" Type="http://schemas.openxmlformats.org/officeDocument/2006/relationships/hyperlink" Target="mailto:info@oasiscom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asis-it\Documents\Plantilla%20Propuesta%20Comercial_gin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2BB524-0419-4861-8860-762EF9FBD4F6}"/>
      </w:docPartPr>
      <w:docPartBody>
        <w:p w:rsidR="00A04F2F" w:rsidRDefault="00A04F2F">
          <w:r w:rsidRPr="009E7BE7">
            <w:rPr>
              <w:rStyle w:val="Textodelmarcadordeposicin"/>
            </w:rPr>
            <w:t>Haga clic o pulse aquí para escribir texto.</w:t>
          </w:r>
        </w:p>
      </w:docPartBody>
    </w:docPart>
    <w:docPart>
      <w:docPartPr>
        <w:name w:val="9638A23AED274FFD9A1EEBA6D134EA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4EA0A9-58AC-4692-8B3B-11DEBACF6475}"/>
      </w:docPartPr>
      <w:docPartBody>
        <w:p w:rsidR="00A04F2F" w:rsidRDefault="00A04F2F" w:rsidP="00A04F2F">
          <w:pPr>
            <w:pStyle w:val="9638A23AED274FFD9A1EEBA6D134EA33"/>
          </w:pPr>
          <w:r w:rsidRPr="009331B8"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HelveticaRounded LT Std BdCn">
    <w:altName w:val="Arial"/>
    <w:panose1 w:val="020F0706030703040204"/>
    <w:charset w:val="00"/>
    <w:family w:val="swiss"/>
    <w:notTrueType/>
    <w:pitch w:val="variable"/>
    <w:sig w:usb0="800000AF" w:usb1="4000204A" w:usb2="00000000" w:usb3="00000000" w:csb0="00000001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Fira Sans">
    <w:altName w:val="Calibri"/>
    <w:panose1 w:val="020B0503050000020004"/>
    <w:charset w:val="00"/>
    <w:family w:val="swiss"/>
    <w:notTrueType/>
    <w:pitch w:val="variable"/>
    <w:sig w:usb0="00000287" w:usb1="02000001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2DC4"/>
    <w:rsid w:val="00192DC4"/>
    <w:rsid w:val="00263DD0"/>
    <w:rsid w:val="002C63E1"/>
    <w:rsid w:val="00333B2F"/>
    <w:rsid w:val="003C7F60"/>
    <w:rsid w:val="004A7A4C"/>
    <w:rsid w:val="0050677D"/>
    <w:rsid w:val="007D0584"/>
    <w:rsid w:val="00883D22"/>
    <w:rsid w:val="00A04F2F"/>
    <w:rsid w:val="00B279D9"/>
    <w:rsid w:val="00D34B4A"/>
    <w:rsid w:val="00D6571B"/>
    <w:rsid w:val="00EC677E"/>
    <w:rsid w:val="00ED00CB"/>
    <w:rsid w:val="00ED5CE9"/>
    <w:rsid w:val="00F7700B"/>
    <w:rsid w:val="00FD7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D73E4"/>
    <w:rPr>
      <w:color w:val="808080"/>
    </w:rPr>
  </w:style>
  <w:style w:type="paragraph" w:customStyle="1" w:styleId="25214B0E5D714B30B03A840E056ED1B6">
    <w:name w:val="25214B0E5D714B30B03A840E056ED1B6"/>
    <w:rsid w:val="00A04F2F"/>
    <w:pPr>
      <w:spacing w:after="120"/>
      <w:jc w:val="both"/>
    </w:pPr>
    <w:rPr>
      <w:rFonts w:ascii="Arial" w:eastAsiaTheme="minorHAnsi" w:hAnsi="Arial" w:cs="Arial"/>
      <w:lang w:val="es-ES" w:eastAsia="en-US"/>
    </w:rPr>
  </w:style>
  <w:style w:type="paragraph" w:customStyle="1" w:styleId="9638A23AED274FFD9A1EEBA6D134EA33">
    <w:name w:val="9638A23AED274FFD9A1EEBA6D134EA33"/>
    <w:rsid w:val="00A04F2F"/>
  </w:style>
  <w:style w:type="paragraph" w:customStyle="1" w:styleId="B4C9F3EDFDC84932AA0FDF82D29DC6B3">
    <w:name w:val="B4C9F3EDFDC84932AA0FDF82D29DC6B3"/>
    <w:rsid w:val="00A04F2F"/>
  </w:style>
  <w:style w:type="paragraph" w:customStyle="1" w:styleId="8CB5A46C196043D5BE78069D80E6808F">
    <w:name w:val="8CB5A46C196043D5BE78069D80E6808F"/>
    <w:rsid w:val="00A04F2F"/>
  </w:style>
  <w:style w:type="paragraph" w:customStyle="1" w:styleId="4DA9DA11A01E483389FC2EC5152EBAC0">
    <w:name w:val="4DA9DA11A01E483389FC2EC5152EBAC0"/>
    <w:rsid w:val="00A04F2F"/>
  </w:style>
  <w:style w:type="paragraph" w:customStyle="1" w:styleId="4C3C6170CA0944D2A41D5E7652CF7817">
    <w:name w:val="4C3C6170CA0944D2A41D5E7652CF7817"/>
    <w:rsid w:val="00A04F2F"/>
  </w:style>
  <w:style w:type="paragraph" w:customStyle="1" w:styleId="AAE5FF4698CE426EB3829CC7A8F03A3C">
    <w:name w:val="AAE5FF4698CE426EB3829CC7A8F03A3C"/>
    <w:rsid w:val="00A04F2F"/>
  </w:style>
  <w:style w:type="paragraph" w:customStyle="1" w:styleId="B4A4999C859E4AF18D850924EB8E4120">
    <w:name w:val="B4A4999C859E4AF18D850924EB8E4120"/>
    <w:rsid w:val="00A04F2F"/>
  </w:style>
  <w:style w:type="paragraph" w:customStyle="1" w:styleId="2ED58CD2829A4E07AC2777799C2D62C3">
    <w:name w:val="2ED58CD2829A4E07AC2777799C2D62C3"/>
    <w:rsid w:val="00A04F2F"/>
  </w:style>
  <w:style w:type="paragraph" w:customStyle="1" w:styleId="7F49C20957E8475CB7DDF481EFEFAB6B">
    <w:name w:val="7F49C20957E8475CB7DDF481EFEFAB6B"/>
    <w:rsid w:val="00A04F2F"/>
  </w:style>
  <w:style w:type="paragraph" w:customStyle="1" w:styleId="9BE44C473B944E0DB0C0D7695604C9CA">
    <w:name w:val="9BE44C473B944E0DB0C0D7695604C9CA"/>
    <w:rsid w:val="00A04F2F"/>
  </w:style>
  <w:style w:type="paragraph" w:customStyle="1" w:styleId="5BAFE6A46BF441DDA7428235D12B0A58">
    <w:name w:val="5BAFE6A46BF441DDA7428235D12B0A58"/>
    <w:rsid w:val="00EC677E"/>
  </w:style>
  <w:style w:type="paragraph" w:customStyle="1" w:styleId="2DA3CFD1A0084F5E9DFA22BD1F09E177">
    <w:name w:val="2DA3CFD1A0084F5E9DFA22BD1F09E177"/>
    <w:rsid w:val="00EC677E"/>
  </w:style>
  <w:style w:type="paragraph" w:customStyle="1" w:styleId="92C576A061954601B0A96E4CD267B46A">
    <w:name w:val="92C576A061954601B0A96E4CD267B46A"/>
    <w:rsid w:val="00FD73E4"/>
  </w:style>
  <w:style w:type="paragraph" w:customStyle="1" w:styleId="1D6520771FC542908A5BF1BAB960C04B">
    <w:name w:val="1D6520771FC542908A5BF1BAB960C04B"/>
    <w:rsid w:val="00FD73E4"/>
  </w:style>
  <w:style w:type="paragraph" w:customStyle="1" w:styleId="BACB5F6C0A874B8086B96B5338A1B931">
    <w:name w:val="BACB5F6C0A874B8086B96B5338A1B931"/>
    <w:rsid w:val="00FD73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002fa432-6215-4541-85af-3b7ae8b05848">USSZ4SWZ5FZF-375687351-4837</_dlc_DocId>
    <_dlc_DocIdUrl xmlns="002fa432-6215-4541-85af-3b7ae8b05848">
      <Url>https://oasiserp.sharepoint.com/sites/OasisKB/Areas/Mercadeo/_layouts/15/DocIdRedir.aspx?ID=USSZ4SWZ5FZF-375687351-4837</Url>
      <Description>USSZ4SWZ5FZF-375687351-4837</Description>
    </_dlc_DocIdUrl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428199189738E4BB11B592F2601CA1F" ma:contentTypeVersion="7" ma:contentTypeDescription="Crear nuevo documento." ma:contentTypeScope="" ma:versionID="9ec58af149d7c240736e852624949d6e">
  <xsd:schema xmlns:xsd="http://www.w3.org/2001/XMLSchema" xmlns:xs="http://www.w3.org/2001/XMLSchema" xmlns:p="http://schemas.microsoft.com/office/2006/metadata/properties" xmlns:ns2="002fa432-6215-4541-85af-3b7ae8b05848" xmlns:ns3="70f3d834-47eb-4fbb-803d-cb2f9f902314" xmlns:ns4="f18d518e-6e4f-47ff-96b2-6dd6b6e8c7ab" targetNamespace="http://schemas.microsoft.com/office/2006/metadata/properties" ma:root="true" ma:fieldsID="c1c049a9878b43368f94e7556fbd8263" ns2:_="" ns3:_="" ns4:_="">
    <xsd:import namespace="002fa432-6215-4541-85af-3b7ae8b05848"/>
    <xsd:import namespace="70f3d834-47eb-4fbb-803d-cb2f9f902314"/>
    <xsd:import namespace="f18d518e-6e4f-47ff-96b2-6dd6b6e8c7ab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2fa432-6215-4541-85af-3b7ae8b0584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Valor de Id. de documento" ma:description="El valor del identificador de documento asignado a este elemento." ma:internalName="_dlc_DocId" ma:readOnly="true">
      <xsd:simpleType>
        <xsd:restriction base="dms:Text"/>
      </xsd:simpleType>
    </xsd:element>
    <xsd:element name="_dlc_DocIdUrl" ma:index="9" nillable="true" ma:displayName="Id. de documento" ma:description="Vínculo permanente a este documento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f3d834-47eb-4fbb-803d-cb2f9f902314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Última vez que se compartió por usuario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4" nillable="true" ma:displayName="Última vez que se compartió por hora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8d518e-6e4f-47ff-96b2-6dd6b6e8c7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6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MediaServiceAutoTags" ma:description="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A17CB1-DCEA-485A-A072-0E86F383848B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19D9468A-AF14-41C3-BBFE-3C99FEEA4C06}">
  <ds:schemaRefs>
    <ds:schemaRef ds:uri="http://schemas.microsoft.com/office/2006/metadata/properties"/>
    <ds:schemaRef ds:uri="http://schemas.microsoft.com/office/infopath/2007/PartnerControls"/>
    <ds:schemaRef ds:uri="002fa432-6215-4541-85af-3b7ae8b05848"/>
  </ds:schemaRefs>
</ds:datastoreItem>
</file>

<file path=customXml/itemProps3.xml><?xml version="1.0" encoding="utf-8"?>
<ds:datastoreItem xmlns:ds="http://schemas.openxmlformats.org/officeDocument/2006/customXml" ds:itemID="{FF78CA47-09FA-4E3B-9E16-CE05F79A6F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2fa432-6215-4541-85af-3b7ae8b05848"/>
    <ds:schemaRef ds:uri="70f3d834-47eb-4fbb-803d-cb2f9f902314"/>
    <ds:schemaRef ds:uri="f18d518e-6e4f-47ff-96b2-6dd6b6e8c7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8FBB947-7BA0-4BC3-BEB2-AD3AFB6F380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6260B01-E077-427A-9028-EEC94C731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Propuesta Comercial_gina.dotx</Template>
  <TotalTime>139</TotalTime>
  <Pages>11</Pages>
  <Words>903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Oasis-it</dc:creator>
  <cp:keywords/>
  <dc:description/>
  <cp:lastModifiedBy>GINA GAROFALO</cp:lastModifiedBy>
  <cp:revision>18</cp:revision>
  <cp:lastPrinted>2018-02-22T16:51:00Z</cp:lastPrinted>
  <dcterms:created xsi:type="dcterms:W3CDTF">2018-02-13T21:38:00Z</dcterms:created>
  <dcterms:modified xsi:type="dcterms:W3CDTF">2018-02-22T16:53:00Z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0x0101009428199189738E4BB11B592F2601CA1F</vt:lpwstr>
  </property>
  <property fmtid="{D5CDD505-2E9C-101B-9397-08002B2CF9AE}" pid="3" name="_dlc_DocIdItemGuid">
    <vt:lpwstr>449e47ff-a818-426e-a184-e3abe63b1ee0</vt:lpwstr>
  </property>
</Properties>
</file>